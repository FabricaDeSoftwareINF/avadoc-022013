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E2F" w:rsidRPr="009C0041" w:rsidRDefault="00FA4E2F" w:rsidP="009B0C68">
      <w:pPr>
        <w:jc w:val="both"/>
        <w:rPr>
          <w:rFonts w:ascii="Arial" w:hAnsi="Arial" w:cs="Arial"/>
          <w:lang w:val="pt-BR"/>
        </w:rPr>
      </w:pPr>
    </w:p>
    <w:tbl>
      <w:tblPr>
        <w:tblStyle w:val="GradeClara-nfase5"/>
        <w:tblpPr w:leftFromText="141" w:rightFromText="141" w:vertAnchor="page" w:tblpY="5041"/>
        <w:tblW w:w="13342" w:type="dxa"/>
        <w:tblLook w:val="04A0"/>
      </w:tblPr>
      <w:tblGrid>
        <w:gridCol w:w="2802"/>
        <w:gridCol w:w="5386"/>
        <w:gridCol w:w="2835"/>
        <w:gridCol w:w="2319"/>
      </w:tblGrid>
      <w:tr w:rsidR="00DC28E9" w:rsidRPr="00DC28E9" w:rsidTr="005769E3">
        <w:trPr>
          <w:cnfStyle w:val="100000000000"/>
          <w:trHeight w:val="970"/>
        </w:trPr>
        <w:tc>
          <w:tcPr>
            <w:cnfStyle w:val="001000000000"/>
            <w:tcW w:w="2802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>
              <w:rPr>
                <w:rFonts w:cs="Arial"/>
                <w:i/>
                <w:sz w:val="24"/>
                <w:szCs w:val="28"/>
                <w:lang w:val="pt-BR"/>
              </w:rPr>
              <w:t>Acadêmico</w:t>
            </w:r>
          </w:p>
        </w:tc>
        <w:tc>
          <w:tcPr>
            <w:tcW w:w="5386" w:type="dxa"/>
            <w:vAlign w:val="center"/>
          </w:tcPr>
          <w:p w:rsidR="00DC28E9" w:rsidRPr="00DC28E9" w:rsidRDefault="005769E3" w:rsidP="00DC28E9">
            <w:pPr>
              <w:pStyle w:val="Ttulo"/>
              <w:cnfStyle w:val="10000000000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Daniella de Oliveira Costa</w:t>
            </w:r>
          </w:p>
        </w:tc>
        <w:tc>
          <w:tcPr>
            <w:tcW w:w="2835" w:type="dxa"/>
            <w:vAlign w:val="center"/>
          </w:tcPr>
          <w:p w:rsidR="00DC28E9" w:rsidRPr="00DC28E9" w:rsidRDefault="00DC28E9" w:rsidP="00DC28E9">
            <w:pPr>
              <w:pStyle w:val="Ttulo"/>
              <w:cnfStyle w:val="100000000000"/>
              <w:rPr>
                <w:rFonts w:cs="Arial"/>
                <w:b w:val="0"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Data</w:t>
            </w:r>
            <w:r>
              <w:rPr>
                <w:rFonts w:cs="Arial"/>
                <w:i/>
                <w:sz w:val="24"/>
                <w:szCs w:val="28"/>
                <w:lang w:val="pt-BR"/>
              </w:rPr>
              <w:t xml:space="preserve"> do relatório</w:t>
            </w:r>
          </w:p>
        </w:tc>
        <w:tc>
          <w:tcPr>
            <w:tcW w:w="2319" w:type="dxa"/>
            <w:vAlign w:val="center"/>
          </w:tcPr>
          <w:p w:rsidR="00DC28E9" w:rsidRPr="00DC28E9" w:rsidRDefault="00F11EEB" w:rsidP="00DC28E9">
            <w:pPr>
              <w:pStyle w:val="Ttulo"/>
              <w:cnfStyle w:val="10000000000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09</w:t>
            </w:r>
            <w:r w:rsidR="005769E3">
              <w:rPr>
                <w:rFonts w:cs="Arial"/>
                <w:b w:val="0"/>
                <w:sz w:val="24"/>
                <w:szCs w:val="28"/>
                <w:lang w:val="pt-BR"/>
              </w:rPr>
              <w:t>/09/2013</w:t>
            </w:r>
          </w:p>
        </w:tc>
      </w:tr>
      <w:tr w:rsidR="00DC28E9" w:rsidRPr="00DC28E9" w:rsidTr="005769E3">
        <w:trPr>
          <w:cnfStyle w:val="000000100000"/>
          <w:trHeight w:val="919"/>
        </w:trPr>
        <w:tc>
          <w:tcPr>
            <w:cnfStyle w:val="001000000000"/>
            <w:tcW w:w="2802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Atividades realizadas</w:t>
            </w:r>
          </w:p>
        </w:tc>
        <w:tc>
          <w:tcPr>
            <w:tcW w:w="5386" w:type="dxa"/>
            <w:vAlign w:val="center"/>
          </w:tcPr>
          <w:p w:rsidR="005769E3" w:rsidRDefault="00F11EEB" w:rsidP="005769E3">
            <w:pPr>
              <w:pStyle w:val="PargrafodaLista"/>
              <w:numPr>
                <w:ilvl w:val="0"/>
                <w:numId w:val="43"/>
              </w:numPr>
              <w:cnfStyle w:val="000000100000"/>
              <w:rPr>
                <w:lang w:val="pt-BR"/>
              </w:rPr>
            </w:pPr>
            <w:r>
              <w:rPr>
                <w:lang w:val="pt-BR"/>
              </w:rPr>
              <w:t>Criação do Termo de Abertura</w:t>
            </w:r>
          </w:p>
          <w:p w:rsidR="00F11EEB" w:rsidRDefault="00F11EEB" w:rsidP="005769E3">
            <w:pPr>
              <w:pStyle w:val="PargrafodaLista"/>
              <w:numPr>
                <w:ilvl w:val="0"/>
                <w:numId w:val="43"/>
              </w:numPr>
              <w:cnfStyle w:val="000000100000"/>
              <w:rPr>
                <w:lang w:val="pt-BR"/>
              </w:rPr>
            </w:pPr>
            <w:r>
              <w:rPr>
                <w:lang w:val="pt-BR"/>
              </w:rPr>
              <w:t>Atualização dos planos já criados</w:t>
            </w:r>
          </w:p>
          <w:p w:rsidR="00F11EEB" w:rsidRDefault="00F11EEB" w:rsidP="005769E3">
            <w:pPr>
              <w:pStyle w:val="PargrafodaLista"/>
              <w:numPr>
                <w:ilvl w:val="0"/>
                <w:numId w:val="43"/>
              </w:numPr>
              <w:cnfStyle w:val="000000100000"/>
              <w:rPr>
                <w:lang w:val="pt-BR"/>
              </w:rPr>
            </w:pPr>
            <w:r>
              <w:rPr>
                <w:lang w:val="pt-BR"/>
              </w:rPr>
              <w:t>Criação do plano de gerenciamento de projetos</w:t>
            </w:r>
          </w:p>
          <w:p w:rsidR="00F11EEB" w:rsidRDefault="00F11EEB" w:rsidP="005769E3">
            <w:pPr>
              <w:pStyle w:val="PargrafodaLista"/>
              <w:numPr>
                <w:ilvl w:val="0"/>
                <w:numId w:val="43"/>
              </w:numPr>
              <w:cnfStyle w:val="000000100000"/>
              <w:rPr>
                <w:lang w:val="pt-BR"/>
              </w:rPr>
            </w:pPr>
            <w:r>
              <w:rPr>
                <w:lang w:val="pt-BR"/>
              </w:rPr>
              <w:t>Acompanhamento da equipe</w:t>
            </w:r>
          </w:p>
          <w:p w:rsidR="00F11EEB" w:rsidRDefault="00F11EEB" w:rsidP="00F11EEB">
            <w:pPr>
              <w:pStyle w:val="PargrafodaLista"/>
              <w:numPr>
                <w:ilvl w:val="0"/>
                <w:numId w:val="43"/>
              </w:numPr>
              <w:cnfStyle w:val="000000100000"/>
              <w:rPr>
                <w:lang w:val="pt-BR"/>
              </w:rPr>
            </w:pPr>
            <w:r>
              <w:rPr>
                <w:lang w:val="pt-BR"/>
              </w:rPr>
              <w:t>Atualização das nomenclaturas dos documentos no repositório Google Code</w:t>
            </w:r>
          </w:p>
          <w:p w:rsidR="00F11EEB" w:rsidRPr="00F11EEB" w:rsidRDefault="00F11EEB" w:rsidP="00F11EEB">
            <w:pPr>
              <w:pStyle w:val="PargrafodaLista"/>
              <w:numPr>
                <w:ilvl w:val="0"/>
                <w:numId w:val="43"/>
              </w:numPr>
              <w:cnfStyle w:val="000000100000"/>
              <w:rPr>
                <w:lang w:val="pt-BR"/>
              </w:rPr>
            </w:pPr>
            <w:r>
              <w:rPr>
                <w:lang w:val="pt-BR"/>
              </w:rPr>
              <w:t>Reunião com o professor</w:t>
            </w:r>
          </w:p>
        </w:tc>
        <w:tc>
          <w:tcPr>
            <w:tcW w:w="2835" w:type="dxa"/>
            <w:vAlign w:val="center"/>
          </w:tcPr>
          <w:p w:rsidR="00DC28E9" w:rsidRPr="00DC28E9" w:rsidRDefault="00DC28E9" w:rsidP="00DC28E9">
            <w:pPr>
              <w:pStyle w:val="Ttulo"/>
              <w:cnfStyle w:val="000000100000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Tempo gasto</w:t>
            </w:r>
          </w:p>
        </w:tc>
        <w:tc>
          <w:tcPr>
            <w:tcW w:w="2319" w:type="dxa"/>
            <w:vAlign w:val="center"/>
          </w:tcPr>
          <w:p w:rsidR="00DC28E9" w:rsidRPr="00DC28E9" w:rsidRDefault="005769E3" w:rsidP="00DC28E9">
            <w:pPr>
              <w:pStyle w:val="Ttulo"/>
              <w:cnfStyle w:val="00000010000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08</w:t>
            </w:r>
            <w:r w:rsidR="00DC28E9">
              <w:rPr>
                <w:rFonts w:cs="Arial"/>
                <w:b w:val="0"/>
                <w:sz w:val="24"/>
                <w:szCs w:val="28"/>
                <w:lang w:val="pt-BR"/>
              </w:rPr>
              <w:t xml:space="preserve"> horas</w:t>
            </w:r>
          </w:p>
        </w:tc>
      </w:tr>
      <w:tr w:rsidR="00DC28E9" w:rsidRPr="00DC28E9" w:rsidTr="005769E3">
        <w:trPr>
          <w:cnfStyle w:val="000000010000"/>
          <w:trHeight w:val="970"/>
        </w:trPr>
        <w:tc>
          <w:tcPr>
            <w:cnfStyle w:val="001000000000"/>
            <w:tcW w:w="2802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Atividades futuras</w:t>
            </w:r>
          </w:p>
        </w:tc>
        <w:tc>
          <w:tcPr>
            <w:tcW w:w="5386" w:type="dxa"/>
            <w:vAlign w:val="center"/>
          </w:tcPr>
          <w:p w:rsidR="005769E3" w:rsidRDefault="00F11EEB" w:rsidP="005769E3">
            <w:pPr>
              <w:pStyle w:val="PargrafodaLista"/>
              <w:numPr>
                <w:ilvl w:val="0"/>
                <w:numId w:val="45"/>
              </w:numPr>
              <w:cnfStyle w:val="000000010000"/>
              <w:rPr>
                <w:lang w:val="pt-BR"/>
              </w:rPr>
            </w:pPr>
            <w:r>
              <w:rPr>
                <w:lang w:val="pt-BR"/>
              </w:rPr>
              <w:t>Acompanhamento da equipe</w:t>
            </w:r>
          </w:p>
          <w:p w:rsidR="00F11EEB" w:rsidRDefault="00F11EEB" w:rsidP="005769E3">
            <w:pPr>
              <w:pStyle w:val="PargrafodaLista"/>
              <w:numPr>
                <w:ilvl w:val="0"/>
                <w:numId w:val="45"/>
              </w:numPr>
              <w:cnfStyle w:val="000000010000"/>
              <w:rPr>
                <w:lang w:val="pt-BR"/>
              </w:rPr>
            </w:pPr>
            <w:r>
              <w:rPr>
                <w:lang w:val="pt-BR"/>
              </w:rPr>
              <w:t>Atualização em documentos</w:t>
            </w:r>
          </w:p>
          <w:p w:rsidR="00F11EEB" w:rsidRPr="005769E3" w:rsidRDefault="00F11EEB" w:rsidP="005769E3">
            <w:pPr>
              <w:pStyle w:val="PargrafodaLista"/>
              <w:numPr>
                <w:ilvl w:val="0"/>
                <w:numId w:val="45"/>
              </w:numPr>
              <w:cnfStyle w:val="000000010000"/>
              <w:rPr>
                <w:lang w:val="pt-BR"/>
              </w:rPr>
            </w:pPr>
            <w:r>
              <w:rPr>
                <w:lang w:val="pt-BR"/>
              </w:rPr>
              <w:t>Fechamento do projeto</w:t>
            </w:r>
          </w:p>
        </w:tc>
        <w:tc>
          <w:tcPr>
            <w:tcW w:w="2835" w:type="dxa"/>
            <w:vAlign w:val="center"/>
          </w:tcPr>
          <w:p w:rsidR="00DC28E9" w:rsidRPr="00DC28E9" w:rsidRDefault="00DC28E9" w:rsidP="00DC28E9">
            <w:pPr>
              <w:pStyle w:val="Ttulo"/>
              <w:cnfStyle w:val="000000010000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Tempo estimado</w:t>
            </w:r>
          </w:p>
        </w:tc>
        <w:tc>
          <w:tcPr>
            <w:tcW w:w="2319" w:type="dxa"/>
            <w:vAlign w:val="center"/>
          </w:tcPr>
          <w:p w:rsidR="00DC28E9" w:rsidRPr="00DC28E9" w:rsidRDefault="00F11EEB" w:rsidP="00DC28E9">
            <w:pPr>
              <w:pStyle w:val="Ttulo"/>
              <w:cnfStyle w:val="00000001000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04</w:t>
            </w:r>
            <w:r w:rsidR="00DC28E9">
              <w:rPr>
                <w:rFonts w:cs="Arial"/>
                <w:b w:val="0"/>
                <w:sz w:val="24"/>
                <w:szCs w:val="28"/>
                <w:lang w:val="pt-BR"/>
              </w:rPr>
              <w:t xml:space="preserve"> horas</w:t>
            </w:r>
          </w:p>
        </w:tc>
      </w:tr>
      <w:tr w:rsidR="00DC28E9" w:rsidRPr="00DC28E9" w:rsidTr="005769E3">
        <w:trPr>
          <w:cnfStyle w:val="000000100000"/>
          <w:trHeight w:val="970"/>
        </w:trPr>
        <w:tc>
          <w:tcPr>
            <w:cnfStyle w:val="001000000000"/>
            <w:tcW w:w="2802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Impedimentos</w:t>
            </w:r>
          </w:p>
        </w:tc>
        <w:tc>
          <w:tcPr>
            <w:tcW w:w="10540" w:type="dxa"/>
            <w:gridSpan w:val="3"/>
            <w:vAlign w:val="center"/>
          </w:tcPr>
          <w:p w:rsidR="00DC28E9" w:rsidRPr="00DC28E9" w:rsidRDefault="00DC28E9" w:rsidP="00DC28E9">
            <w:pPr>
              <w:pStyle w:val="Ttulo"/>
              <w:cnfStyle w:val="000000100000"/>
              <w:rPr>
                <w:rFonts w:cs="Arial"/>
                <w:b w:val="0"/>
                <w:sz w:val="24"/>
                <w:szCs w:val="28"/>
                <w:lang w:val="pt-BR"/>
              </w:rPr>
            </w:pPr>
          </w:p>
        </w:tc>
      </w:tr>
      <w:tr w:rsidR="00DC28E9" w:rsidRPr="00DC28E9" w:rsidTr="005769E3">
        <w:trPr>
          <w:cnfStyle w:val="000000010000"/>
          <w:trHeight w:val="970"/>
        </w:trPr>
        <w:tc>
          <w:tcPr>
            <w:cnfStyle w:val="001000000000"/>
            <w:tcW w:w="2802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Dúvidas/Sugestões</w:t>
            </w:r>
          </w:p>
        </w:tc>
        <w:tc>
          <w:tcPr>
            <w:tcW w:w="10540" w:type="dxa"/>
            <w:gridSpan w:val="3"/>
            <w:vAlign w:val="center"/>
          </w:tcPr>
          <w:p w:rsidR="00DC28E9" w:rsidRPr="00DC28E9" w:rsidRDefault="00DC28E9" w:rsidP="00DC28E9">
            <w:pPr>
              <w:pStyle w:val="Ttulo"/>
              <w:cnfStyle w:val="000000010000"/>
              <w:rPr>
                <w:rFonts w:cs="Arial"/>
                <w:b w:val="0"/>
                <w:sz w:val="24"/>
                <w:szCs w:val="28"/>
                <w:lang w:val="pt-BR"/>
              </w:rPr>
            </w:pPr>
          </w:p>
        </w:tc>
      </w:tr>
    </w:tbl>
    <w:p w:rsidR="00F129B8" w:rsidRPr="009C0041" w:rsidRDefault="00DC28E9" w:rsidP="00E70870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>Relatório de Acompanhamento individual</w:t>
      </w:r>
    </w:p>
    <w:sectPr w:rsidR="00F129B8" w:rsidRPr="009C0041" w:rsidSect="00DC28E9">
      <w:headerReference w:type="default" r:id="rId8"/>
      <w:footerReference w:type="default" r:id="rId9"/>
      <w:pgSz w:w="15840" w:h="12240" w:orient="landscape" w:code="1"/>
      <w:pgMar w:top="3663" w:right="1417" w:bottom="1440" w:left="1417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07D1" w:rsidRDefault="000307D1" w:rsidP="00FA4E2F">
      <w:pPr>
        <w:spacing w:line="240" w:lineRule="auto"/>
      </w:pPr>
      <w:r>
        <w:separator/>
      </w:r>
    </w:p>
  </w:endnote>
  <w:endnote w:type="continuationSeparator" w:id="1">
    <w:p w:rsidR="000307D1" w:rsidRDefault="000307D1" w:rsidP="00FA4E2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4E34A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DE453B">
          <w:pPr>
            <w:ind w:right="360"/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 w:rsidP="00E07017">
          <w:pPr>
            <w:jc w:val="center"/>
          </w:pPr>
          <w:r>
            <w:t xml:space="preserve">UFG – INF, </w:t>
          </w:r>
          <w:fldSimple w:instr=" DATE \@ &quot;yyyy&quot; ">
            <w:r w:rsidR="00F11EEB">
              <w:rPr>
                <w:noProof/>
              </w:rPr>
              <w:t>2013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>
          <w:pPr>
            <w:jc w:val="right"/>
          </w:pPr>
          <w:r>
            <w:rPr>
              <w:lang w:val="pt-BR"/>
            </w:rPr>
            <w:t xml:space="preserve">Página </w:t>
          </w:r>
          <w:r w:rsidR="00197D8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197D82">
            <w:rPr>
              <w:rStyle w:val="Nmerodepgina"/>
              <w:lang w:val="pt-BR"/>
            </w:rPr>
            <w:fldChar w:fldCharType="separate"/>
          </w:r>
          <w:r w:rsidR="00F11EEB">
            <w:rPr>
              <w:rStyle w:val="Nmerodepgina"/>
              <w:noProof/>
              <w:lang w:val="pt-BR"/>
            </w:rPr>
            <w:t>1</w:t>
          </w:r>
          <w:r w:rsidR="00197D82">
            <w:rPr>
              <w:rStyle w:val="Nmerodepgina"/>
              <w:lang w:val="pt-BR"/>
            </w:rPr>
            <w:fldChar w:fldCharType="end"/>
          </w:r>
        </w:p>
      </w:tc>
    </w:tr>
  </w:tbl>
  <w:p w:rsidR="004E34A6" w:rsidRDefault="004E34A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07D1" w:rsidRDefault="000307D1" w:rsidP="00FA4E2F">
      <w:pPr>
        <w:spacing w:line="240" w:lineRule="auto"/>
      </w:pPr>
      <w:r>
        <w:separator/>
      </w:r>
    </w:p>
  </w:footnote>
  <w:footnote w:type="continuationSeparator" w:id="1">
    <w:p w:rsidR="000307D1" w:rsidRDefault="000307D1" w:rsidP="00FA4E2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4A6" w:rsidRDefault="00DC28E9" w:rsidP="00DC28E9">
    <w:pPr>
      <w:pStyle w:val="Cabealho"/>
      <w:jc w:val="right"/>
      <w:rPr>
        <w:rFonts w:ascii="Arial" w:hAnsi="Arial" w:cs="Arial"/>
        <w:lang w:val="pt-BR"/>
      </w:rPr>
    </w:pPr>
    <w:r w:rsidRPr="00DC28E9">
      <w:rPr>
        <w:rFonts w:ascii="Arial" w:hAnsi="Arial" w:cs="Arial"/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-471170</wp:posOffset>
          </wp:positionH>
          <wp:positionV relativeFrom="paragraph">
            <wp:posOffset>-9525</wp:posOffset>
          </wp:positionV>
          <wp:extent cx="2414905" cy="819150"/>
          <wp:effectExtent l="19050" t="0" r="4445" b="0"/>
          <wp:wrapNone/>
          <wp:docPr id="4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C28E9">
      <w:rPr>
        <w:rFonts w:ascii="Arial" w:hAnsi="Arial" w:cs="Arial"/>
        <w:noProof/>
        <w:lang w:val="pt-BR" w:eastAsia="pt-BR"/>
      </w:rPr>
      <w:drawing>
        <wp:inline distT="0" distB="0" distL="0" distR="0">
          <wp:extent cx="1121410" cy="795020"/>
          <wp:effectExtent l="0" t="0" r="2540" b="5080"/>
          <wp:docPr id="3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C28E9" w:rsidRDefault="00DC28E9" w:rsidP="00DC28E9">
    <w:pPr>
      <w:pStyle w:val="Cabealho"/>
      <w:jc w:val="right"/>
      <w:rPr>
        <w:rFonts w:ascii="Arial" w:hAnsi="Arial" w:cs="Arial"/>
        <w:lang w:val="pt-BR"/>
      </w:rPr>
    </w:pPr>
  </w:p>
  <w:p w:rsidR="00DC28E9" w:rsidRPr="00A50C1A" w:rsidRDefault="00DC28E9" w:rsidP="00DC28E9">
    <w:pPr>
      <w:pStyle w:val="Cabealho"/>
      <w:jc w:val="right"/>
      <w:rPr>
        <w:rFonts w:ascii="Arial" w:hAnsi="Arial" w:cs="Arial"/>
        <w:lang w:val="pt-BR"/>
      </w:rPr>
    </w:pPr>
  </w:p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C28E9" w:rsidRPr="00A50C1A" w:rsidTr="00DB0916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DC28E9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Man</w:t>
          </w:r>
          <w:r w:rsidRPr="00A50C1A">
            <w:rPr>
              <w:rFonts w:ascii="Arial" w:hAnsi="Arial" w:cs="Arial"/>
            </w:rPr>
            <w:t>SAD</w:t>
          </w:r>
        </w:p>
      </w:tc>
    </w:tr>
    <w:tr w:rsidR="00DC28E9" w:rsidRPr="00A50C1A" w:rsidTr="00DC28E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E84420">
          <w:pPr>
            <w:rPr>
              <w:rFonts w:ascii="Arial" w:hAnsi="Arial" w:cs="Arial"/>
              <w:lang w:val="pt-BR"/>
            </w:rPr>
          </w:pPr>
          <w:r>
            <w:rPr>
              <w:rFonts w:ascii="Arial" w:hAnsi="Arial" w:cs="Arial"/>
              <w:lang w:val="pt-BR"/>
            </w:rPr>
            <w:t>Relatório de Acompanhamento Individual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E84420">
          <w:pPr>
            <w:rPr>
              <w:rFonts w:ascii="Arial" w:hAnsi="Arial" w:cs="Arial"/>
            </w:rPr>
          </w:pPr>
          <w:r w:rsidRPr="00A50C1A">
            <w:rPr>
              <w:rFonts w:ascii="Arial" w:hAnsi="Arial" w:cs="Arial"/>
              <w:lang w:val="pt-BR"/>
            </w:rPr>
            <w:t xml:space="preserve">  Data:</w:t>
          </w:r>
          <w:r w:rsidRPr="00A50C1A">
            <w:rPr>
              <w:rFonts w:ascii="Arial" w:hAnsi="Arial" w:cs="Arial"/>
            </w:rPr>
            <w:t xml:space="preserve">  </w:t>
          </w:r>
          <w:r w:rsidR="00F11EEB">
            <w:rPr>
              <w:rFonts w:ascii="Arial" w:hAnsi="Arial" w:cs="Arial"/>
              <w:lang w:val="pt-BR"/>
            </w:rPr>
            <w:t>09</w:t>
          </w:r>
          <w:r w:rsidRPr="00A50C1A">
            <w:rPr>
              <w:rFonts w:ascii="Arial" w:hAnsi="Arial" w:cs="Arial"/>
              <w:lang w:val="pt-BR"/>
            </w:rPr>
            <w:t>/</w:t>
          </w:r>
          <w:r>
            <w:rPr>
              <w:rFonts w:ascii="Arial" w:hAnsi="Arial" w:cs="Arial"/>
              <w:lang w:val="pt-BR"/>
            </w:rPr>
            <w:t>09</w:t>
          </w:r>
          <w:r w:rsidRPr="00A50C1A">
            <w:rPr>
              <w:rFonts w:ascii="Arial" w:hAnsi="Arial" w:cs="Arial"/>
              <w:lang w:val="pt-BR"/>
            </w:rPr>
            <w:t>/2013</w:t>
          </w:r>
        </w:p>
      </w:tc>
    </w:tr>
    <w:tr w:rsidR="00DC28E9" w:rsidRPr="005769E3" w:rsidTr="00DC28E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F11EEB">
          <w:pPr>
            <w:rPr>
              <w:rFonts w:ascii="Arial" w:hAnsi="Arial" w:cs="Arial"/>
              <w:lang w:val="pt-BR"/>
            </w:rPr>
          </w:pPr>
          <w:r>
            <w:rPr>
              <w:rFonts w:ascii="Arial" w:hAnsi="Arial" w:cs="Arial"/>
              <w:lang w:val="pt-BR"/>
            </w:rPr>
            <w:t>MANSAD_GPR_</w:t>
          </w:r>
          <w:r w:rsidR="00F11EEB">
            <w:rPr>
              <w:rFonts w:ascii="Arial" w:hAnsi="Arial" w:cs="Arial"/>
              <w:lang w:val="pt-BR"/>
            </w:rPr>
            <w:t>REL</w:t>
          </w:r>
          <w:r>
            <w:rPr>
              <w:rFonts w:ascii="Arial" w:hAnsi="Arial" w:cs="Arial"/>
              <w:lang w:val="pt-BR"/>
            </w:rPr>
            <w:t>_</w:t>
          </w:r>
          <w:r w:rsidR="00F11EEB">
            <w:rPr>
              <w:rFonts w:ascii="Arial" w:hAnsi="Arial" w:cs="Arial"/>
              <w:lang w:val="pt-BR"/>
            </w:rPr>
            <w:t>Daniella_09</w:t>
          </w:r>
          <w:r w:rsidR="005769E3">
            <w:rPr>
              <w:rFonts w:ascii="Arial" w:hAnsi="Arial" w:cs="Arial"/>
              <w:lang w:val="pt-BR"/>
            </w:rPr>
            <w:t>092013</w:t>
          </w:r>
        </w:p>
      </w:tc>
    </w:tr>
  </w:tbl>
  <w:p w:rsidR="00DC28E9" w:rsidRPr="00DC28E9" w:rsidRDefault="00DC28E9">
    <w:pPr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C30BBBE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30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25E7CA9"/>
    <w:multiLevelType w:val="hybridMultilevel"/>
    <w:tmpl w:val="22322D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">
    <w:nsid w:val="07557F6D"/>
    <w:multiLevelType w:val="hybridMultilevel"/>
    <w:tmpl w:val="116234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44580"/>
    <w:multiLevelType w:val="hybridMultilevel"/>
    <w:tmpl w:val="17045DEE"/>
    <w:lvl w:ilvl="0" w:tplc="0DFCB9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94169"/>
    <w:multiLevelType w:val="hybridMultilevel"/>
    <w:tmpl w:val="47FAD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D23E4B"/>
    <w:multiLevelType w:val="hybridMultilevel"/>
    <w:tmpl w:val="24A2A00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6EC2295"/>
    <w:multiLevelType w:val="hybridMultilevel"/>
    <w:tmpl w:val="5E963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E7282"/>
    <w:multiLevelType w:val="hybridMultilevel"/>
    <w:tmpl w:val="52E2216A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B5A0844"/>
    <w:multiLevelType w:val="hybridMultilevel"/>
    <w:tmpl w:val="778A4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686C17"/>
    <w:multiLevelType w:val="hybridMultilevel"/>
    <w:tmpl w:val="18A4B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3055FA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C2725D"/>
    <w:multiLevelType w:val="hybridMultilevel"/>
    <w:tmpl w:val="1EEA397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05F5F35"/>
    <w:multiLevelType w:val="hybridMultilevel"/>
    <w:tmpl w:val="868C44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4209FB"/>
    <w:multiLevelType w:val="hybridMultilevel"/>
    <w:tmpl w:val="373C4B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860388"/>
    <w:multiLevelType w:val="hybridMultilevel"/>
    <w:tmpl w:val="171042C0"/>
    <w:lvl w:ilvl="0" w:tplc="51EC350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E962CC"/>
    <w:multiLevelType w:val="hybridMultilevel"/>
    <w:tmpl w:val="7FE4B1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18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19">
    <w:nsid w:val="44203FFB"/>
    <w:multiLevelType w:val="multilevel"/>
    <w:tmpl w:val="7A6C13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>
    <w:nsid w:val="44BC31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A7A79CF"/>
    <w:multiLevelType w:val="hybridMultilevel"/>
    <w:tmpl w:val="7966B39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4B51159D"/>
    <w:multiLevelType w:val="hybridMultilevel"/>
    <w:tmpl w:val="1310C14C"/>
    <w:lvl w:ilvl="0" w:tplc="0416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23">
    <w:nsid w:val="4B9143A7"/>
    <w:multiLevelType w:val="hybridMultilevel"/>
    <w:tmpl w:val="3814A1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B57024"/>
    <w:multiLevelType w:val="hybridMultilevel"/>
    <w:tmpl w:val="D0306A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395428E"/>
    <w:multiLevelType w:val="hybridMultilevel"/>
    <w:tmpl w:val="21CC0E7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A5246EA"/>
    <w:multiLevelType w:val="hybridMultilevel"/>
    <w:tmpl w:val="7FBA8284"/>
    <w:lvl w:ilvl="0" w:tplc="E4FEA9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437776"/>
    <w:multiLevelType w:val="hybridMultilevel"/>
    <w:tmpl w:val="A2365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CD4D16"/>
    <w:multiLevelType w:val="hybridMultilevel"/>
    <w:tmpl w:val="39AE2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5A66FC"/>
    <w:multiLevelType w:val="hybridMultilevel"/>
    <w:tmpl w:val="5EDA6A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3910FD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4C7DA9"/>
    <w:multiLevelType w:val="hybridMultilevel"/>
    <w:tmpl w:val="1BBC75C4"/>
    <w:lvl w:ilvl="0" w:tplc="0416000F">
      <w:start w:val="1"/>
      <w:numFmt w:val="decimal"/>
      <w:lvlText w:val="%1."/>
      <w:lvlJc w:val="left"/>
      <w:pPr>
        <w:ind w:left="1483" w:hanging="360"/>
      </w:pPr>
    </w:lvl>
    <w:lvl w:ilvl="1" w:tplc="04160019" w:tentative="1">
      <w:start w:val="1"/>
      <w:numFmt w:val="lowerLetter"/>
      <w:lvlText w:val="%2."/>
      <w:lvlJc w:val="left"/>
      <w:pPr>
        <w:ind w:left="2203" w:hanging="360"/>
      </w:pPr>
    </w:lvl>
    <w:lvl w:ilvl="2" w:tplc="0416001B" w:tentative="1">
      <w:start w:val="1"/>
      <w:numFmt w:val="lowerRoman"/>
      <w:lvlText w:val="%3."/>
      <w:lvlJc w:val="right"/>
      <w:pPr>
        <w:ind w:left="2923" w:hanging="180"/>
      </w:pPr>
    </w:lvl>
    <w:lvl w:ilvl="3" w:tplc="0416000F" w:tentative="1">
      <w:start w:val="1"/>
      <w:numFmt w:val="decimal"/>
      <w:lvlText w:val="%4."/>
      <w:lvlJc w:val="left"/>
      <w:pPr>
        <w:ind w:left="3643" w:hanging="360"/>
      </w:pPr>
    </w:lvl>
    <w:lvl w:ilvl="4" w:tplc="04160019" w:tentative="1">
      <w:start w:val="1"/>
      <w:numFmt w:val="lowerLetter"/>
      <w:lvlText w:val="%5."/>
      <w:lvlJc w:val="left"/>
      <w:pPr>
        <w:ind w:left="4363" w:hanging="360"/>
      </w:pPr>
    </w:lvl>
    <w:lvl w:ilvl="5" w:tplc="0416001B" w:tentative="1">
      <w:start w:val="1"/>
      <w:numFmt w:val="lowerRoman"/>
      <w:lvlText w:val="%6."/>
      <w:lvlJc w:val="right"/>
      <w:pPr>
        <w:ind w:left="5083" w:hanging="180"/>
      </w:pPr>
    </w:lvl>
    <w:lvl w:ilvl="6" w:tplc="0416000F" w:tentative="1">
      <w:start w:val="1"/>
      <w:numFmt w:val="decimal"/>
      <w:lvlText w:val="%7."/>
      <w:lvlJc w:val="left"/>
      <w:pPr>
        <w:ind w:left="5803" w:hanging="360"/>
      </w:pPr>
    </w:lvl>
    <w:lvl w:ilvl="7" w:tplc="04160019" w:tentative="1">
      <w:start w:val="1"/>
      <w:numFmt w:val="lowerLetter"/>
      <w:lvlText w:val="%8."/>
      <w:lvlJc w:val="left"/>
      <w:pPr>
        <w:ind w:left="6523" w:hanging="360"/>
      </w:pPr>
    </w:lvl>
    <w:lvl w:ilvl="8" w:tplc="0416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32">
    <w:nsid w:val="73E432EC"/>
    <w:multiLevelType w:val="hybridMultilevel"/>
    <w:tmpl w:val="FFDC2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48F6B20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4">
    <w:nsid w:val="75482974"/>
    <w:multiLevelType w:val="hybridMultilevel"/>
    <w:tmpl w:val="07A8FA0C"/>
    <w:lvl w:ilvl="0" w:tplc="0416000F">
      <w:start w:val="1"/>
      <w:numFmt w:val="decimal"/>
      <w:lvlText w:val="%1."/>
      <w:lvlJc w:val="left"/>
      <w:pPr>
        <w:ind w:left="2886" w:hanging="360"/>
      </w:pPr>
    </w:lvl>
    <w:lvl w:ilvl="1" w:tplc="04160019" w:tentative="1">
      <w:start w:val="1"/>
      <w:numFmt w:val="lowerLetter"/>
      <w:lvlText w:val="%2."/>
      <w:lvlJc w:val="left"/>
      <w:pPr>
        <w:ind w:left="3606" w:hanging="360"/>
      </w:pPr>
    </w:lvl>
    <w:lvl w:ilvl="2" w:tplc="0416001B" w:tentative="1">
      <w:start w:val="1"/>
      <w:numFmt w:val="lowerRoman"/>
      <w:lvlText w:val="%3."/>
      <w:lvlJc w:val="right"/>
      <w:pPr>
        <w:ind w:left="4326" w:hanging="180"/>
      </w:pPr>
    </w:lvl>
    <w:lvl w:ilvl="3" w:tplc="0416000F" w:tentative="1">
      <w:start w:val="1"/>
      <w:numFmt w:val="decimal"/>
      <w:lvlText w:val="%4."/>
      <w:lvlJc w:val="left"/>
      <w:pPr>
        <w:ind w:left="5046" w:hanging="360"/>
      </w:pPr>
    </w:lvl>
    <w:lvl w:ilvl="4" w:tplc="04160019" w:tentative="1">
      <w:start w:val="1"/>
      <w:numFmt w:val="lowerLetter"/>
      <w:lvlText w:val="%5."/>
      <w:lvlJc w:val="left"/>
      <w:pPr>
        <w:ind w:left="5766" w:hanging="360"/>
      </w:pPr>
    </w:lvl>
    <w:lvl w:ilvl="5" w:tplc="0416001B" w:tentative="1">
      <w:start w:val="1"/>
      <w:numFmt w:val="lowerRoman"/>
      <w:lvlText w:val="%6."/>
      <w:lvlJc w:val="right"/>
      <w:pPr>
        <w:ind w:left="6486" w:hanging="180"/>
      </w:pPr>
    </w:lvl>
    <w:lvl w:ilvl="6" w:tplc="0416000F" w:tentative="1">
      <w:start w:val="1"/>
      <w:numFmt w:val="decimal"/>
      <w:lvlText w:val="%7."/>
      <w:lvlJc w:val="left"/>
      <w:pPr>
        <w:ind w:left="7206" w:hanging="360"/>
      </w:pPr>
    </w:lvl>
    <w:lvl w:ilvl="7" w:tplc="04160019" w:tentative="1">
      <w:start w:val="1"/>
      <w:numFmt w:val="lowerLetter"/>
      <w:lvlText w:val="%8."/>
      <w:lvlJc w:val="left"/>
      <w:pPr>
        <w:ind w:left="7926" w:hanging="360"/>
      </w:pPr>
    </w:lvl>
    <w:lvl w:ilvl="8" w:tplc="0416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35">
    <w:nsid w:val="77BD5F85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6">
    <w:nsid w:val="7BAD5EDB"/>
    <w:multiLevelType w:val="hybridMultilevel"/>
    <w:tmpl w:val="2C52C0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8">
    <w:nsid w:val="7DD367C3"/>
    <w:multiLevelType w:val="hybridMultilevel"/>
    <w:tmpl w:val="0D18D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37"/>
  </w:num>
  <w:num w:numId="4">
    <w:abstractNumId w:val="17"/>
  </w:num>
  <w:num w:numId="5">
    <w:abstractNumId w:val="2"/>
  </w:num>
  <w:num w:numId="6">
    <w:abstractNumId w:val="19"/>
  </w:num>
  <w:num w:numId="7">
    <w:abstractNumId w:val="22"/>
  </w:num>
  <w:num w:numId="8">
    <w:abstractNumId w:val="31"/>
  </w:num>
  <w:num w:numId="9">
    <w:abstractNumId w:val="6"/>
  </w:num>
  <w:num w:numId="10">
    <w:abstractNumId w:val="33"/>
  </w:num>
  <w:num w:numId="11">
    <w:abstractNumId w:val="35"/>
  </w:num>
  <w:num w:numId="12">
    <w:abstractNumId w:val="34"/>
  </w:num>
  <w:num w:numId="13">
    <w:abstractNumId w:val="12"/>
  </w:num>
  <w:num w:numId="14">
    <w:abstractNumId w:val="21"/>
  </w:num>
  <w:num w:numId="15">
    <w:abstractNumId w:val="0"/>
  </w:num>
  <w:num w:numId="1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0"/>
    <w:lvlOverride w:ilvl="0">
      <w:startOverride w:val="1"/>
    </w:lvlOverride>
    <w:lvlOverride w:ilvl="1">
      <w:startOverride w:val="3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27"/>
  </w:num>
  <w:num w:numId="24">
    <w:abstractNumId w:val="28"/>
  </w:num>
  <w:num w:numId="25">
    <w:abstractNumId w:val="38"/>
  </w:num>
  <w:num w:numId="26">
    <w:abstractNumId w:val="3"/>
  </w:num>
  <w:num w:numId="27">
    <w:abstractNumId w:val="36"/>
  </w:num>
  <w:num w:numId="28">
    <w:abstractNumId w:val="16"/>
  </w:num>
  <w:num w:numId="29">
    <w:abstractNumId w:val="1"/>
  </w:num>
  <w:num w:numId="30">
    <w:abstractNumId w:val="7"/>
  </w:num>
  <w:num w:numId="31">
    <w:abstractNumId w:val="13"/>
  </w:num>
  <w:num w:numId="32">
    <w:abstractNumId w:val="14"/>
  </w:num>
  <w:num w:numId="33">
    <w:abstractNumId w:val="5"/>
  </w:num>
  <w:num w:numId="34">
    <w:abstractNumId w:val="11"/>
  </w:num>
  <w:num w:numId="35">
    <w:abstractNumId w:val="30"/>
  </w:num>
  <w:num w:numId="36">
    <w:abstractNumId w:val="23"/>
  </w:num>
  <w:num w:numId="37">
    <w:abstractNumId w:val="29"/>
  </w:num>
  <w:num w:numId="38">
    <w:abstractNumId w:val="9"/>
  </w:num>
  <w:num w:numId="39">
    <w:abstractNumId w:val="24"/>
  </w:num>
  <w:num w:numId="40">
    <w:abstractNumId w:val="20"/>
  </w:num>
  <w:num w:numId="41">
    <w:abstractNumId w:val="8"/>
  </w:num>
  <w:num w:numId="4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"/>
  </w:num>
  <w:num w:numId="44">
    <w:abstractNumId w:val="26"/>
  </w:num>
  <w:num w:numId="45">
    <w:abstractNumId w:val="1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132098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AE68AF"/>
    <w:rsid w:val="00007036"/>
    <w:rsid w:val="00023BA1"/>
    <w:rsid w:val="00025B3E"/>
    <w:rsid w:val="000307D1"/>
    <w:rsid w:val="00033B36"/>
    <w:rsid w:val="000365A7"/>
    <w:rsid w:val="00065211"/>
    <w:rsid w:val="000D201E"/>
    <w:rsid w:val="000D357E"/>
    <w:rsid w:val="000E50DE"/>
    <w:rsid w:val="000E7B76"/>
    <w:rsid w:val="000F0E5C"/>
    <w:rsid w:val="000F6489"/>
    <w:rsid w:val="00123305"/>
    <w:rsid w:val="00125E03"/>
    <w:rsid w:val="001539A7"/>
    <w:rsid w:val="00171332"/>
    <w:rsid w:val="00171B84"/>
    <w:rsid w:val="0017671C"/>
    <w:rsid w:val="00177431"/>
    <w:rsid w:val="00181263"/>
    <w:rsid w:val="00181F9B"/>
    <w:rsid w:val="00186B64"/>
    <w:rsid w:val="00190678"/>
    <w:rsid w:val="00197D82"/>
    <w:rsid w:val="001A0857"/>
    <w:rsid w:val="001E0275"/>
    <w:rsid w:val="001E0B92"/>
    <w:rsid w:val="001E450E"/>
    <w:rsid w:val="001F121A"/>
    <w:rsid w:val="001F3988"/>
    <w:rsid w:val="002001F0"/>
    <w:rsid w:val="00202FC2"/>
    <w:rsid w:val="002170D3"/>
    <w:rsid w:val="00222385"/>
    <w:rsid w:val="00232937"/>
    <w:rsid w:val="00242870"/>
    <w:rsid w:val="002447E6"/>
    <w:rsid w:val="002466B8"/>
    <w:rsid w:val="00253A6D"/>
    <w:rsid w:val="002A095F"/>
    <w:rsid w:val="002A2EB9"/>
    <w:rsid w:val="002A407E"/>
    <w:rsid w:val="002B4F16"/>
    <w:rsid w:val="002D1955"/>
    <w:rsid w:val="002D3CD8"/>
    <w:rsid w:val="002D7A18"/>
    <w:rsid w:val="002E3CC6"/>
    <w:rsid w:val="003036F5"/>
    <w:rsid w:val="00307FD3"/>
    <w:rsid w:val="00342F30"/>
    <w:rsid w:val="00350017"/>
    <w:rsid w:val="00373022"/>
    <w:rsid w:val="0038583B"/>
    <w:rsid w:val="0039484B"/>
    <w:rsid w:val="003A088A"/>
    <w:rsid w:val="003B1B00"/>
    <w:rsid w:val="003B2548"/>
    <w:rsid w:val="003B41D5"/>
    <w:rsid w:val="003B4BC8"/>
    <w:rsid w:val="003C0DF2"/>
    <w:rsid w:val="003D79D4"/>
    <w:rsid w:val="003E7072"/>
    <w:rsid w:val="003F0BC8"/>
    <w:rsid w:val="00403A08"/>
    <w:rsid w:val="00410CFC"/>
    <w:rsid w:val="00414F30"/>
    <w:rsid w:val="004151E3"/>
    <w:rsid w:val="00420F8B"/>
    <w:rsid w:val="00421934"/>
    <w:rsid w:val="00424D55"/>
    <w:rsid w:val="0043168B"/>
    <w:rsid w:val="00452C68"/>
    <w:rsid w:val="00466709"/>
    <w:rsid w:val="0047073A"/>
    <w:rsid w:val="00471EEA"/>
    <w:rsid w:val="004B3F37"/>
    <w:rsid w:val="004C349E"/>
    <w:rsid w:val="004C66E0"/>
    <w:rsid w:val="004E34A6"/>
    <w:rsid w:val="004E381C"/>
    <w:rsid w:val="00501B7A"/>
    <w:rsid w:val="00503D92"/>
    <w:rsid w:val="00505701"/>
    <w:rsid w:val="00506AA6"/>
    <w:rsid w:val="00541E0C"/>
    <w:rsid w:val="0055108B"/>
    <w:rsid w:val="00557E2F"/>
    <w:rsid w:val="005649AB"/>
    <w:rsid w:val="00567F61"/>
    <w:rsid w:val="005769E3"/>
    <w:rsid w:val="005779EE"/>
    <w:rsid w:val="0058662F"/>
    <w:rsid w:val="00593059"/>
    <w:rsid w:val="005A41F6"/>
    <w:rsid w:val="005C4A65"/>
    <w:rsid w:val="005D68A9"/>
    <w:rsid w:val="005E3E0C"/>
    <w:rsid w:val="005F08D8"/>
    <w:rsid w:val="00626259"/>
    <w:rsid w:val="006317F5"/>
    <w:rsid w:val="00635EB3"/>
    <w:rsid w:val="00663599"/>
    <w:rsid w:val="00675E03"/>
    <w:rsid w:val="00677935"/>
    <w:rsid w:val="00683E87"/>
    <w:rsid w:val="00685113"/>
    <w:rsid w:val="00687C23"/>
    <w:rsid w:val="0069354E"/>
    <w:rsid w:val="006B05C2"/>
    <w:rsid w:val="006D0850"/>
    <w:rsid w:val="006E1DBC"/>
    <w:rsid w:val="006E4D79"/>
    <w:rsid w:val="006E55F2"/>
    <w:rsid w:val="006F2BF2"/>
    <w:rsid w:val="006F7851"/>
    <w:rsid w:val="00710467"/>
    <w:rsid w:val="0072146A"/>
    <w:rsid w:val="00725E1C"/>
    <w:rsid w:val="00756861"/>
    <w:rsid w:val="0076088F"/>
    <w:rsid w:val="007709B3"/>
    <w:rsid w:val="00790DDF"/>
    <w:rsid w:val="0079112C"/>
    <w:rsid w:val="007A6DFB"/>
    <w:rsid w:val="007C1AC5"/>
    <w:rsid w:val="007D3392"/>
    <w:rsid w:val="007D7D77"/>
    <w:rsid w:val="007F425C"/>
    <w:rsid w:val="00806940"/>
    <w:rsid w:val="00806D6D"/>
    <w:rsid w:val="008243C2"/>
    <w:rsid w:val="008318A3"/>
    <w:rsid w:val="00833442"/>
    <w:rsid w:val="00833702"/>
    <w:rsid w:val="00835A16"/>
    <w:rsid w:val="00861029"/>
    <w:rsid w:val="00866B63"/>
    <w:rsid w:val="00871199"/>
    <w:rsid w:val="00873E7E"/>
    <w:rsid w:val="00897E04"/>
    <w:rsid w:val="008C1C75"/>
    <w:rsid w:val="008C7B95"/>
    <w:rsid w:val="008D4FFF"/>
    <w:rsid w:val="008F016E"/>
    <w:rsid w:val="00915A4E"/>
    <w:rsid w:val="00921655"/>
    <w:rsid w:val="009368D5"/>
    <w:rsid w:val="009452EC"/>
    <w:rsid w:val="00952854"/>
    <w:rsid w:val="00952CAB"/>
    <w:rsid w:val="0095308B"/>
    <w:rsid w:val="00960E7C"/>
    <w:rsid w:val="00960F50"/>
    <w:rsid w:val="00961B29"/>
    <w:rsid w:val="00966DF3"/>
    <w:rsid w:val="00981FB4"/>
    <w:rsid w:val="009942C0"/>
    <w:rsid w:val="009A7CDA"/>
    <w:rsid w:val="009B0C68"/>
    <w:rsid w:val="009B3063"/>
    <w:rsid w:val="009C0041"/>
    <w:rsid w:val="009D685E"/>
    <w:rsid w:val="009E04BA"/>
    <w:rsid w:val="009E6BB1"/>
    <w:rsid w:val="009F52EC"/>
    <w:rsid w:val="00A007B9"/>
    <w:rsid w:val="00A01497"/>
    <w:rsid w:val="00A263A5"/>
    <w:rsid w:val="00A274D4"/>
    <w:rsid w:val="00A428B0"/>
    <w:rsid w:val="00A46363"/>
    <w:rsid w:val="00A50C1A"/>
    <w:rsid w:val="00A52466"/>
    <w:rsid w:val="00A95A54"/>
    <w:rsid w:val="00AB0ACF"/>
    <w:rsid w:val="00AB6DDD"/>
    <w:rsid w:val="00AB70BE"/>
    <w:rsid w:val="00AC17F9"/>
    <w:rsid w:val="00AD2C91"/>
    <w:rsid w:val="00AE2B26"/>
    <w:rsid w:val="00AE68AF"/>
    <w:rsid w:val="00AF0F64"/>
    <w:rsid w:val="00AF34E4"/>
    <w:rsid w:val="00AF47FD"/>
    <w:rsid w:val="00B01070"/>
    <w:rsid w:val="00B31124"/>
    <w:rsid w:val="00B3176D"/>
    <w:rsid w:val="00B45B68"/>
    <w:rsid w:val="00B656CF"/>
    <w:rsid w:val="00B7435D"/>
    <w:rsid w:val="00B74D99"/>
    <w:rsid w:val="00B80360"/>
    <w:rsid w:val="00B90A46"/>
    <w:rsid w:val="00B91709"/>
    <w:rsid w:val="00BD5381"/>
    <w:rsid w:val="00BD72D2"/>
    <w:rsid w:val="00BD7F76"/>
    <w:rsid w:val="00BE2B22"/>
    <w:rsid w:val="00BE5FBF"/>
    <w:rsid w:val="00C04E08"/>
    <w:rsid w:val="00C068D6"/>
    <w:rsid w:val="00C13034"/>
    <w:rsid w:val="00C40421"/>
    <w:rsid w:val="00C44EC9"/>
    <w:rsid w:val="00C468FB"/>
    <w:rsid w:val="00C53A68"/>
    <w:rsid w:val="00C54B80"/>
    <w:rsid w:val="00C65838"/>
    <w:rsid w:val="00C728B7"/>
    <w:rsid w:val="00C814D8"/>
    <w:rsid w:val="00C858E8"/>
    <w:rsid w:val="00CA094C"/>
    <w:rsid w:val="00CA506A"/>
    <w:rsid w:val="00CB2E98"/>
    <w:rsid w:val="00CB55BD"/>
    <w:rsid w:val="00CB5821"/>
    <w:rsid w:val="00CB60B7"/>
    <w:rsid w:val="00CC51D6"/>
    <w:rsid w:val="00CC522B"/>
    <w:rsid w:val="00CD0C3C"/>
    <w:rsid w:val="00CD6B4F"/>
    <w:rsid w:val="00CE7EF3"/>
    <w:rsid w:val="00D03EBD"/>
    <w:rsid w:val="00D104F5"/>
    <w:rsid w:val="00D22424"/>
    <w:rsid w:val="00D42695"/>
    <w:rsid w:val="00D60781"/>
    <w:rsid w:val="00D6139C"/>
    <w:rsid w:val="00D66278"/>
    <w:rsid w:val="00D67AF9"/>
    <w:rsid w:val="00D801E9"/>
    <w:rsid w:val="00D85BC3"/>
    <w:rsid w:val="00DA0B97"/>
    <w:rsid w:val="00DB0A26"/>
    <w:rsid w:val="00DC1613"/>
    <w:rsid w:val="00DC28E9"/>
    <w:rsid w:val="00DD4213"/>
    <w:rsid w:val="00DE453B"/>
    <w:rsid w:val="00DF6322"/>
    <w:rsid w:val="00DF6D84"/>
    <w:rsid w:val="00E00322"/>
    <w:rsid w:val="00E07017"/>
    <w:rsid w:val="00E25F01"/>
    <w:rsid w:val="00E57403"/>
    <w:rsid w:val="00E64B30"/>
    <w:rsid w:val="00E67C34"/>
    <w:rsid w:val="00E70870"/>
    <w:rsid w:val="00E72259"/>
    <w:rsid w:val="00E74CCE"/>
    <w:rsid w:val="00E86859"/>
    <w:rsid w:val="00E9475C"/>
    <w:rsid w:val="00E96EE0"/>
    <w:rsid w:val="00E97946"/>
    <w:rsid w:val="00EA1BC4"/>
    <w:rsid w:val="00EA33A6"/>
    <w:rsid w:val="00EB3759"/>
    <w:rsid w:val="00EF0194"/>
    <w:rsid w:val="00EF6989"/>
    <w:rsid w:val="00EF7272"/>
    <w:rsid w:val="00F06AE8"/>
    <w:rsid w:val="00F11EEB"/>
    <w:rsid w:val="00F129B8"/>
    <w:rsid w:val="00F15AC5"/>
    <w:rsid w:val="00F31DC3"/>
    <w:rsid w:val="00F33DCB"/>
    <w:rsid w:val="00F35CD0"/>
    <w:rsid w:val="00F53E29"/>
    <w:rsid w:val="00F54A65"/>
    <w:rsid w:val="00FA4E2F"/>
    <w:rsid w:val="00FB7A82"/>
    <w:rsid w:val="00FC247E"/>
    <w:rsid w:val="00FD4B6E"/>
    <w:rsid w:val="00FE43F3"/>
    <w:rsid w:val="00FF2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2098">
      <o:colormenu v:ext="edit" fillcolor="none"/>
    </o:shapedefaults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8FB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C468FB"/>
    <w:pPr>
      <w:keepNext/>
      <w:numPr>
        <w:numId w:val="15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C468FB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C468F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468FB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468FB"/>
    <w:pPr>
      <w:numPr>
        <w:ilvl w:val="4"/>
        <w:numId w:val="15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468FB"/>
    <w:pPr>
      <w:numPr>
        <w:ilvl w:val="5"/>
        <w:numId w:val="15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468FB"/>
    <w:pPr>
      <w:numPr>
        <w:ilvl w:val="6"/>
        <w:numId w:val="15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C468FB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468FB"/>
    <w:pPr>
      <w:numPr>
        <w:ilvl w:val="8"/>
        <w:numId w:val="15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468F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468F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468F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468FB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C468F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C468F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C468F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C468F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468F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468FB"/>
  </w:style>
  <w:style w:type="paragraph" w:customStyle="1" w:styleId="Bullet1">
    <w:name w:val="Bullet1"/>
    <w:basedOn w:val="Normal"/>
    <w:rsid w:val="00C468FB"/>
    <w:pPr>
      <w:ind w:left="720" w:hanging="432"/>
    </w:pPr>
  </w:style>
  <w:style w:type="paragraph" w:customStyle="1" w:styleId="Bullet2">
    <w:name w:val="Bullet2"/>
    <w:basedOn w:val="Normal"/>
    <w:rsid w:val="00C468F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C468FB"/>
    <w:pPr>
      <w:keepLines/>
      <w:spacing w:after="120"/>
    </w:pPr>
  </w:style>
  <w:style w:type="paragraph" w:styleId="Corpodetexto">
    <w:name w:val="Body Text"/>
    <w:basedOn w:val="Normal"/>
    <w:semiHidden/>
    <w:rsid w:val="00C468FB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C468FB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468F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468F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C468F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C468F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468F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468F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468FB"/>
    <w:pPr>
      <w:ind w:left="600"/>
    </w:pPr>
  </w:style>
  <w:style w:type="paragraph" w:styleId="Sumrio5">
    <w:name w:val="toc 5"/>
    <w:basedOn w:val="Normal"/>
    <w:next w:val="Normal"/>
    <w:autoRedefine/>
    <w:semiHidden/>
    <w:rsid w:val="00C468FB"/>
    <w:pPr>
      <w:ind w:left="800"/>
    </w:pPr>
  </w:style>
  <w:style w:type="paragraph" w:styleId="Sumrio6">
    <w:name w:val="toc 6"/>
    <w:basedOn w:val="Normal"/>
    <w:next w:val="Normal"/>
    <w:autoRedefine/>
    <w:semiHidden/>
    <w:rsid w:val="00C468FB"/>
    <w:pPr>
      <w:ind w:left="1000"/>
    </w:pPr>
  </w:style>
  <w:style w:type="paragraph" w:styleId="Sumrio7">
    <w:name w:val="toc 7"/>
    <w:basedOn w:val="Normal"/>
    <w:next w:val="Normal"/>
    <w:autoRedefine/>
    <w:semiHidden/>
    <w:rsid w:val="00C468FB"/>
    <w:pPr>
      <w:ind w:left="1200"/>
    </w:pPr>
  </w:style>
  <w:style w:type="paragraph" w:styleId="Sumrio8">
    <w:name w:val="toc 8"/>
    <w:basedOn w:val="Normal"/>
    <w:next w:val="Normal"/>
    <w:autoRedefine/>
    <w:semiHidden/>
    <w:rsid w:val="00C468FB"/>
    <w:pPr>
      <w:ind w:left="1400"/>
    </w:pPr>
  </w:style>
  <w:style w:type="paragraph" w:styleId="Sumrio9">
    <w:name w:val="toc 9"/>
    <w:basedOn w:val="Normal"/>
    <w:next w:val="Normal"/>
    <w:autoRedefine/>
    <w:semiHidden/>
    <w:rsid w:val="00C468FB"/>
    <w:pPr>
      <w:ind w:left="1600"/>
    </w:pPr>
  </w:style>
  <w:style w:type="paragraph" w:styleId="Recuodecorpodetexto">
    <w:name w:val="Body Text Indent"/>
    <w:basedOn w:val="Normal"/>
    <w:semiHidden/>
    <w:rsid w:val="00C468F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468F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468FB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5308B"/>
    <w:pPr>
      <w:spacing w:before="120" w:after="120" w:line="360" w:lineRule="auto"/>
      <w:ind w:left="763"/>
      <w:jc w:val="both"/>
    </w:pPr>
    <w:rPr>
      <w:iCs/>
      <w:sz w:val="22"/>
      <w:szCs w:val="22"/>
      <w:lang w:val="pt-BR"/>
    </w:rPr>
  </w:style>
  <w:style w:type="character" w:styleId="Hyperlink">
    <w:name w:val="Hyperlink"/>
    <w:basedOn w:val="Fontepargpadro"/>
    <w:semiHidden/>
    <w:rsid w:val="00C468F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C468FB"/>
    <w:rPr>
      <w:color w:val="800080"/>
      <w:u w:val="single"/>
    </w:rPr>
  </w:style>
  <w:style w:type="character" w:styleId="Forte">
    <w:name w:val="Strong"/>
    <w:basedOn w:val="Fontepargpadro"/>
    <w:qFormat/>
    <w:rsid w:val="00C468FB"/>
    <w:rPr>
      <w:b/>
      <w:bCs/>
    </w:rPr>
  </w:style>
  <w:style w:type="character" w:customStyle="1" w:styleId="tw4winNone">
    <w:name w:val="tw4winNone"/>
    <w:basedOn w:val="Fontepargpadro"/>
    <w:rsid w:val="00C468FB"/>
  </w:style>
  <w:style w:type="character" w:customStyle="1" w:styleId="tw4winExternal">
    <w:name w:val="tw4winExternal"/>
    <w:basedOn w:val="Fontepargpadro"/>
    <w:rsid w:val="00C468FB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468F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468F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468F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468FB"/>
    <w:rPr>
      <w:color w:val="0000FF"/>
    </w:rPr>
  </w:style>
  <w:style w:type="character" w:customStyle="1" w:styleId="tw4winPopup">
    <w:name w:val="tw4winPopup"/>
    <w:rsid w:val="00C468F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468F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468FB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70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7017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471E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D1955"/>
    <w:pPr>
      <w:ind w:left="720"/>
      <w:contextualSpacing/>
    </w:pPr>
  </w:style>
  <w:style w:type="character" w:customStyle="1" w:styleId="Ttulo8Char">
    <w:name w:val="Título 8 Char"/>
    <w:basedOn w:val="Fontepargpadro"/>
    <w:link w:val="Ttulo8"/>
    <w:rsid w:val="009368D5"/>
    <w:rPr>
      <w:i/>
      <w:iCs/>
      <w:snapToGrid w:val="0"/>
      <w:lang w:val="en-US" w:eastAsia="en-US"/>
    </w:rPr>
  </w:style>
  <w:style w:type="table" w:styleId="GradeClara-nfase5">
    <w:name w:val="Light Grid Accent 5"/>
    <w:basedOn w:val="Tabelanormal"/>
    <w:uiPriority w:val="62"/>
    <w:rsid w:val="00DC28E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ropbox\LOGICIEL%20REQUISITOS\GER&#202;NCIA%20DE%20REQUISITOS\Templates%20GER\especifica&#231;&#227;o%20de%20requisitos%20de%20softwa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E02DC-21A9-4DF7-B5EB-178BB6366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requisitos de software</Template>
  <TotalTime>10</TotalTime>
  <Pages>1</Pages>
  <Words>83</Words>
  <Characters>450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Daniella</dc:creator>
  <cp:lastModifiedBy>Daniella</cp:lastModifiedBy>
  <cp:revision>5</cp:revision>
  <cp:lastPrinted>2013-09-03T02:20:00Z</cp:lastPrinted>
  <dcterms:created xsi:type="dcterms:W3CDTF">2013-09-03T02:20:00Z</dcterms:created>
  <dcterms:modified xsi:type="dcterms:W3CDTF">2013-09-09T03:16:00Z</dcterms:modified>
</cp:coreProperties>
</file>