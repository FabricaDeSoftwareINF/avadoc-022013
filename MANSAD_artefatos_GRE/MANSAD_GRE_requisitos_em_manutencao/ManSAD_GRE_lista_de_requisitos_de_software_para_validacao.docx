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2F" w:rsidRPr="00677935" w:rsidRDefault="00E321EA" w:rsidP="00125E03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ManSAD</w:t>
      </w:r>
      <w:proofErr w:type="spellEnd"/>
    </w:p>
    <w:p w:rsidR="00FA4E2F" w:rsidRPr="005677F2" w:rsidRDefault="00D47A9C" w:rsidP="00125E03">
      <w:pPr>
        <w:pStyle w:val="Ttulo"/>
        <w:jc w:val="right"/>
        <w:rPr>
          <w:rFonts w:ascii="Times New Roman" w:hAnsi="Times New Roman"/>
          <w:lang w:val="pt-BR"/>
        </w:rPr>
      </w:pPr>
      <w:fldSimple w:instr=" TITLE  \* MERGEFORMAT ">
        <w:r w:rsidR="00E321EA">
          <w:rPr>
            <w:rFonts w:ascii="Times New Roman" w:hAnsi="Times New Roman"/>
            <w:lang w:val="pt-BR"/>
          </w:rPr>
          <w:t xml:space="preserve">Lista de </w:t>
        </w:r>
        <w:r w:rsidR="00861029" w:rsidRPr="00677935">
          <w:rPr>
            <w:rFonts w:ascii="Times New Roman" w:hAnsi="Times New Roman"/>
            <w:lang w:val="pt-BR"/>
          </w:rPr>
          <w:t>Requisitos de Software</w:t>
        </w:r>
      </w:fldSimple>
      <w:r w:rsidR="005677F2" w:rsidRPr="005677F2">
        <w:rPr>
          <w:lang w:val="pt-BR"/>
        </w:rPr>
        <w:t xml:space="preserve"> </w:t>
      </w:r>
      <w:r w:rsidR="005677F2" w:rsidRPr="005677F2">
        <w:rPr>
          <w:rFonts w:ascii="Times New Roman" w:hAnsi="Times New Roman"/>
          <w:lang w:val="pt-BR"/>
        </w:rPr>
        <w:t>para Validação</w:t>
      </w:r>
    </w:p>
    <w:p w:rsidR="00FA4E2F" w:rsidRPr="00677935" w:rsidRDefault="00FA4E2F" w:rsidP="009B0C68">
      <w:pPr>
        <w:jc w:val="both"/>
        <w:rPr>
          <w:lang w:val="fr-FR"/>
        </w:rPr>
      </w:pPr>
    </w:p>
    <w:p w:rsidR="00FA4E2F" w:rsidRPr="00677935" w:rsidRDefault="00FA4E2F" w:rsidP="009B0C68">
      <w:pPr>
        <w:jc w:val="both"/>
        <w:rPr>
          <w:lang w:val="fr-FR"/>
        </w:rPr>
      </w:pPr>
    </w:p>
    <w:p w:rsidR="00FA4E2F" w:rsidRPr="00677935" w:rsidRDefault="00E321EA" w:rsidP="00125E03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1.0</w:t>
      </w:r>
    </w:p>
    <w:p w:rsidR="00FA4E2F" w:rsidRPr="00677935" w:rsidRDefault="00FA4E2F" w:rsidP="009B0C68">
      <w:pPr>
        <w:pStyle w:val="Ttulo"/>
        <w:jc w:val="both"/>
        <w:rPr>
          <w:rFonts w:ascii="Times New Roman" w:hAnsi="Times New Roman"/>
          <w:sz w:val="28"/>
          <w:szCs w:val="28"/>
          <w:lang w:val="pt-BR"/>
        </w:rPr>
      </w:pPr>
    </w:p>
    <w:p w:rsidR="00FA4E2F" w:rsidRPr="00677935" w:rsidRDefault="00FA4E2F" w:rsidP="009B0C68">
      <w:pPr>
        <w:jc w:val="both"/>
        <w:rPr>
          <w:lang w:val="pt-BR"/>
        </w:rPr>
      </w:pPr>
    </w:p>
    <w:p w:rsidR="00FA4E2F" w:rsidRPr="00677935" w:rsidRDefault="00FA4E2F" w:rsidP="009B0C68">
      <w:pPr>
        <w:pStyle w:val="Corpodetexto"/>
        <w:jc w:val="both"/>
        <w:rPr>
          <w:lang w:val="fr-FR"/>
        </w:rPr>
      </w:pPr>
    </w:p>
    <w:p w:rsidR="00FA4E2F" w:rsidRPr="00677935" w:rsidRDefault="00FA4E2F" w:rsidP="009B0C68">
      <w:pPr>
        <w:pStyle w:val="Corpodetexto"/>
        <w:jc w:val="both"/>
        <w:rPr>
          <w:lang w:val="fr-FR"/>
        </w:rPr>
        <w:sectPr w:rsidR="00FA4E2F" w:rsidRPr="0067793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677935" w:rsidRDefault="00FA4E2F" w:rsidP="00125E03">
      <w:pPr>
        <w:pStyle w:val="Ttulo"/>
        <w:rPr>
          <w:rFonts w:ascii="Times New Roman" w:hAnsi="Times New Roman"/>
          <w:lang w:val="fr-FR"/>
        </w:rPr>
      </w:pPr>
      <w:r w:rsidRPr="00677935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4E2F" w:rsidRPr="0067793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677935" w:rsidRDefault="00FA4E2F" w:rsidP="00125E03">
            <w:pPr>
              <w:pStyle w:val="Tabletext"/>
              <w:jc w:val="center"/>
              <w:rPr>
                <w:b/>
                <w:bCs/>
                <w:lang w:val="fr-FR"/>
              </w:rPr>
            </w:pPr>
            <w:r w:rsidRPr="00677935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677935" w:rsidRDefault="00FA4E2F" w:rsidP="00125E03">
            <w:pPr>
              <w:pStyle w:val="Tabletext"/>
              <w:jc w:val="center"/>
              <w:rPr>
                <w:b/>
                <w:bCs/>
                <w:lang w:val="fr-FR"/>
              </w:rPr>
            </w:pPr>
            <w:r w:rsidRPr="00677935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677935" w:rsidRDefault="00FA4E2F" w:rsidP="00125E03">
            <w:pPr>
              <w:pStyle w:val="Tabletext"/>
              <w:jc w:val="center"/>
              <w:rPr>
                <w:b/>
                <w:bCs/>
                <w:lang w:val="fr-FR"/>
              </w:rPr>
            </w:pPr>
            <w:r w:rsidRPr="0067793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677935" w:rsidRDefault="00FA4E2F" w:rsidP="00125E03">
            <w:pPr>
              <w:pStyle w:val="Tabletext"/>
              <w:jc w:val="center"/>
              <w:rPr>
                <w:b/>
                <w:bCs/>
              </w:rPr>
            </w:pPr>
            <w:r w:rsidRPr="00677935">
              <w:rPr>
                <w:b/>
                <w:bCs/>
                <w:lang w:val="pt-BR"/>
              </w:rPr>
              <w:t>Autor</w:t>
            </w:r>
          </w:p>
        </w:tc>
      </w:tr>
      <w:tr w:rsidR="00AB6DDD" w:rsidRPr="00A274D4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B0C68" w:rsidRDefault="00E321EA" w:rsidP="00C245CE">
            <w:pPr>
              <w:pStyle w:val="Tabletext"/>
              <w:jc w:val="center"/>
            </w:pPr>
            <w:r>
              <w:rPr>
                <w:lang w:val="pt-BR"/>
              </w:rPr>
              <w:t>04/SET</w:t>
            </w:r>
            <w:r w:rsidR="00AB6DDD" w:rsidRPr="00A274D4"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B0C68" w:rsidRDefault="00AB6DDD" w:rsidP="00C245CE">
            <w:pPr>
              <w:pStyle w:val="Tabletext"/>
              <w:jc w:val="center"/>
              <w:rPr>
                <w:lang w:val="fr-FR"/>
              </w:rPr>
            </w:pPr>
            <w:r w:rsidRPr="009B0C68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B0C68" w:rsidRDefault="00E321EA" w:rsidP="00C245CE">
            <w:pPr>
              <w:pStyle w:val="Tabletext"/>
              <w:jc w:val="center"/>
              <w:rPr>
                <w:lang w:val="fr-FR"/>
              </w:rPr>
            </w:pPr>
            <w:r>
              <w:rPr>
                <w:lang w:val="pt-BR"/>
              </w:rPr>
              <w:t>Lista de requisitos para validação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A274D4" w:rsidRDefault="00AB6DDD" w:rsidP="00C245CE">
            <w:pPr>
              <w:pStyle w:val="Tabletext"/>
              <w:jc w:val="center"/>
              <w:rPr>
                <w:lang w:val="pt-BR"/>
              </w:rPr>
            </w:pPr>
            <w:r w:rsidRPr="00AB6DDD">
              <w:rPr>
                <w:lang w:val="pt-BR"/>
              </w:rPr>
              <w:t>Emerson José</w:t>
            </w:r>
          </w:p>
        </w:tc>
      </w:tr>
    </w:tbl>
    <w:p w:rsidR="00FA4E2F" w:rsidRPr="00677935" w:rsidRDefault="00FA4E2F" w:rsidP="009B0C68">
      <w:pPr>
        <w:jc w:val="both"/>
      </w:pPr>
    </w:p>
    <w:p w:rsidR="00E321EA" w:rsidRPr="00677935" w:rsidRDefault="00FA4E2F" w:rsidP="00E321EA">
      <w:pPr>
        <w:pStyle w:val="Ttulo"/>
        <w:rPr>
          <w:rFonts w:ascii="Times New Roman" w:hAnsi="Times New Roman"/>
          <w:lang w:val="fr-FR"/>
        </w:rPr>
      </w:pPr>
      <w:r w:rsidRPr="001D221E">
        <w:rPr>
          <w:rFonts w:ascii="Times New Roman" w:hAnsi="Times New Roman"/>
          <w:lang w:val="pt-BR"/>
        </w:rPr>
        <w:br w:type="page"/>
      </w:r>
      <w:r w:rsidR="00E321EA" w:rsidRPr="00677935">
        <w:rPr>
          <w:rFonts w:ascii="Times New Roman" w:hAnsi="Times New Roman"/>
          <w:lang w:val="fr-FR"/>
        </w:rPr>
        <w:lastRenderedPageBreak/>
        <w:t xml:space="preserve"> </w:t>
      </w:r>
    </w:p>
    <w:p w:rsidR="00FA4E2F" w:rsidRPr="001D221E" w:rsidRDefault="00D47A9C" w:rsidP="009B0C68">
      <w:pPr>
        <w:pStyle w:val="Ttulo"/>
        <w:rPr>
          <w:rFonts w:ascii="Times New Roman" w:hAnsi="Times New Roman"/>
          <w:lang w:val="pt-BR"/>
        </w:rPr>
      </w:pPr>
      <w:fldSimple w:instr=" TITLE  \* MERGEFORMAT ">
        <w:r w:rsidR="00E321EA" w:rsidRPr="001D221E">
          <w:rPr>
            <w:rFonts w:ascii="Times New Roman" w:hAnsi="Times New Roman"/>
            <w:lang w:val="pt-BR"/>
          </w:rPr>
          <w:t>Lista</w:t>
        </w:r>
        <w:r w:rsidR="00861029" w:rsidRPr="001D221E">
          <w:rPr>
            <w:rFonts w:ascii="Times New Roman" w:hAnsi="Times New Roman"/>
            <w:lang w:val="pt-BR"/>
          </w:rPr>
          <w:t xml:space="preserve"> dos Requisitos de Software</w:t>
        </w:r>
      </w:fldSimple>
      <w:r w:rsidR="001D221E">
        <w:rPr>
          <w:rFonts w:ascii="Times New Roman" w:hAnsi="Times New Roman"/>
          <w:lang w:val="pt-BR"/>
        </w:rPr>
        <w:t xml:space="preserve"> para Validação</w:t>
      </w:r>
      <w:r w:rsidR="00BA4A65" w:rsidRPr="001D221E">
        <w:rPr>
          <w:rFonts w:ascii="Times New Roman" w:hAnsi="Times New Roman"/>
          <w:lang w:val="pt-BR"/>
        </w:rPr>
        <w:t xml:space="preserve"> </w:t>
      </w:r>
    </w:p>
    <w:p w:rsidR="001918DF" w:rsidRPr="001918DF" w:rsidRDefault="001918DF" w:rsidP="001918DF">
      <w:pPr>
        <w:jc w:val="both"/>
        <w:rPr>
          <w:b/>
          <w:sz w:val="22"/>
          <w:szCs w:val="22"/>
          <w:lang w:val="pt-BR"/>
        </w:rPr>
      </w:pPr>
    </w:p>
    <w:p w:rsidR="001918DF" w:rsidRDefault="001918DF" w:rsidP="001918DF">
      <w:pPr>
        <w:jc w:val="both"/>
        <w:rPr>
          <w:sz w:val="22"/>
          <w:szCs w:val="22"/>
          <w:lang w:val="pt-BR"/>
        </w:rPr>
      </w:pPr>
    </w:p>
    <w:p w:rsidR="001D221E" w:rsidRDefault="001D221E" w:rsidP="00BA4A65">
      <w:pPr>
        <w:spacing w:line="360" w:lineRule="auto"/>
        <w:jc w:val="both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FUNCIONAIS</w:t>
      </w:r>
    </w:p>
    <w:p w:rsidR="00BA4A65" w:rsidRPr="00BA4A65" w:rsidRDefault="001918DF" w:rsidP="00BA4A65">
      <w:pPr>
        <w:spacing w:line="360" w:lineRule="auto"/>
        <w:jc w:val="both"/>
        <w:rPr>
          <w:sz w:val="22"/>
          <w:szCs w:val="22"/>
          <w:lang w:val="pt-BR"/>
        </w:rPr>
      </w:pPr>
      <w:r w:rsidRPr="00BA4A65">
        <w:rPr>
          <w:b/>
          <w:sz w:val="22"/>
          <w:szCs w:val="22"/>
          <w:lang w:val="pt-BR"/>
        </w:rPr>
        <w:t>RFUN1 - O sistema deverá funcionar de forma integrada ou não com os outros sistemas.</w:t>
      </w:r>
    </w:p>
    <w:p w:rsidR="001918DF" w:rsidRPr="00BA4A65" w:rsidRDefault="00BA4A65" w:rsidP="00BA4A65">
      <w:pPr>
        <w:spacing w:line="360" w:lineRule="auto"/>
        <w:jc w:val="both"/>
        <w:rPr>
          <w:sz w:val="22"/>
          <w:szCs w:val="22"/>
          <w:lang w:val="pt-BR"/>
        </w:rPr>
      </w:pPr>
      <w:r w:rsidRPr="00BA4A65">
        <w:rPr>
          <w:b/>
          <w:sz w:val="22"/>
          <w:szCs w:val="22"/>
          <w:lang w:val="pt-BR"/>
        </w:rPr>
        <w:t>Descrição</w:t>
      </w:r>
      <w:r w:rsidRPr="00BA4A65">
        <w:rPr>
          <w:sz w:val="22"/>
          <w:szCs w:val="22"/>
          <w:lang w:val="pt-BR"/>
        </w:rPr>
        <w:t xml:space="preserve">: </w:t>
      </w:r>
      <w:r w:rsidR="001918DF" w:rsidRPr="00BA4A65">
        <w:rPr>
          <w:sz w:val="22"/>
          <w:szCs w:val="22"/>
          <w:lang w:val="pt-BR"/>
        </w:rPr>
        <w:t>O sistema deverá operar de forma integrada ao SICAD, para alimentar-se de dados ou funcionará de forma independente, sem integração. A necessidade do funcionamento não integrado seria no caso no qual o SICAD esteja indisponível, o SAD deverá prover um artifício para que possa ser computado e contabilizado os pontos do docente.</w:t>
      </w:r>
    </w:p>
    <w:p w:rsidR="00BA4A65" w:rsidRPr="00BA4A65" w:rsidRDefault="00BA4A65" w:rsidP="00BA4A65">
      <w:pPr>
        <w:spacing w:line="360" w:lineRule="auto"/>
        <w:jc w:val="both"/>
        <w:rPr>
          <w:b/>
          <w:sz w:val="22"/>
          <w:szCs w:val="22"/>
          <w:lang w:val="pt-BR"/>
        </w:rPr>
      </w:pPr>
      <w:bookmarkStart w:id="0" w:name="_GoBack"/>
      <w:bookmarkEnd w:id="0"/>
    </w:p>
    <w:p w:rsidR="001D221E" w:rsidRDefault="001918DF" w:rsidP="00BA4A65">
      <w:pPr>
        <w:spacing w:line="360" w:lineRule="auto"/>
        <w:jc w:val="both"/>
        <w:rPr>
          <w:b/>
          <w:sz w:val="22"/>
          <w:szCs w:val="22"/>
          <w:lang w:val="pt-BR"/>
        </w:rPr>
      </w:pPr>
      <w:r w:rsidRPr="00BA4A65">
        <w:rPr>
          <w:b/>
          <w:sz w:val="22"/>
          <w:szCs w:val="22"/>
          <w:lang w:val="pt-BR"/>
        </w:rPr>
        <w:t>RFUN2 – Contabilização dos pontos das atividades do docente</w:t>
      </w:r>
    </w:p>
    <w:p w:rsidR="001918DF" w:rsidRDefault="001D221E" w:rsidP="00BA4A65">
      <w:pPr>
        <w:spacing w:line="360" w:lineRule="auto"/>
        <w:jc w:val="both"/>
        <w:rPr>
          <w:sz w:val="22"/>
          <w:szCs w:val="22"/>
          <w:lang w:val="pt-BR"/>
        </w:rPr>
      </w:pPr>
      <w:r w:rsidRPr="001D221E">
        <w:rPr>
          <w:b/>
          <w:sz w:val="22"/>
          <w:szCs w:val="22"/>
          <w:lang w:val="pt-BR"/>
        </w:rPr>
        <w:t>Descrição</w:t>
      </w:r>
      <w:r>
        <w:rPr>
          <w:sz w:val="22"/>
          <w:szCs w:val="22"/>
          <w:lang w:val="pt-BR"/>
        </w:rPr>
        <w:t xml:space="preserve">: </w:t>
      </w:r>
      <w:r w:rsidR="001918DF" w:rsidRPr="00BA4A65">
        <w:rPr>
          <w:sz w:val="22"/>
          <w:szCs w:val="22"/>
          <w:lang w:val="pt-BR"/>
        </w:rPr>
        <w:t>Requisito a qual estabelece a forma de contabilização dos pontos referente às atividades do docente. Os requisitos de cálculo parcial e interstício do estágio probatório e progressão horizontal, respectivamente, a usam para efetuar o cálculo das notas.</w:t>
      </w:r>
    </w:p>
    <w:p w:rsidR="001D221E" w:rsidRDefault="001D221E" w:rsidP="00BA4A65">
      <w:pPr>
        <w:spacing w:line="360" w:lineRule="auto"/>
        <w:jc w:val="both"/>
        <w:rPr>
          <w:sz w:val="22"/>
          <w:szCs w:val="22"/>
          <w:lang w:val="pt-BR"/>
        </w:rPr>
      </w:pPr>
    </w:p>
    <w:p w:rsidR="001D221E" w:rsidRDefault="001D221E" w:rsidP="001D221E">
      <w:pPr>
        <w:spacing w:line="360" w:lineRule="auto"/>
        <w:jc w:val="both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IHC</w:t>
      </w:r>
    </w:p>
    <w:p w:rsidR="001D221E" w:rsidRPr="001D221E" w:rsidRDefault="001D221E" w:rsidP="001D221E">
      <w:pPr>
        <w:spacing w:line="360" w:lineRule="auto"/>
        <w:jc w:val="both"/>
        <w:rPr>
          <w:b/>
          <w:sz w:val="22"/>
          <w:szCs w:val="22"/>
          <w:lang w:val="pt-BR"/>
        </w:rPr>
      </w:pPr>
      <w:r w:rsidRPr="001D221E">
        <w:rPr>
          <w:b/>
          <w:sz w:val="22"/>
          <w:szCs w:val="22"/>
          <w:lang w:val="pt-BR"/>
        </w:rPr>
        <w:t>RIHC1 - Versão WEB para dispositivos móveis</w:t>
      </w:r>
    </w:p>
    <w:p w:rsidR="001D221E" w:rsidRDefault="001D221E" w:rsidP="001D221E">
      <w:pPr>
        <w:spacing w:line="360" w:lineRule="auto"/>
        <w:jc w:val="both"/>
        <w:rPr>
          <w:sz w:val="22"/>
          <w:szCs w:val="22"/>
          <w:lang w:val="pt-BR"/>
        </w:rPr>
      </w:pPr>
      <w:r w:rsidRPr="001D221E">
        <w:rPr>
          <w:b/>
          <w:sz w:val="22"/>
          <w:szCs w:val="22"/>
          <w:lang w:val="pt-BR"/>
        </w:rPr>
        <w:t>Descrição</w:t>
      </w:r>
      <w:r w:rsidRPr="001D221E">
        <w:rPr>
          <w:sz w:val="22"/>
          <w:szCs w:val="22"/>
          <w:lang w:val="pt-BR"/>
        </w:rPr>
        <w:t>: Deverá prover uma interface adaptada para os dispositivos móveis visando maior facilidade de navegação.</w:t>
      </w:r>
    </w:p>
    <w:p w:rsidR="00865F87" w:rsidRPr="005677F2" w:rsidRDefault="00865F87" w:rsidP="00865F87">
      <w:pPr>
        <w:spacing w:line="360" w:lineRule="auto"/>
        <w:jc w:val="both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 xml:space="preserve">RIHC2 </w:t>
      </w:r>
      <w:r w:rsidRPr="005677F2">
        <w:rPr>
          <w:b/>
          <w:sz w:val="22"/>
          <w:szCs w:val="22"/>
          <w:lang w:val="pt-BR"/>
        </w:rPr>
        <w:t>–</w:t>
      </w:r>
      <w:r>
        <w:rPr>
          <w:b/>
          <w:sz w:val="22"/>
          <w:szCs w:val="22"/>
          <w:lang w:val="pt-BR"/>
        </w:rPr>
        <w:t xml:space="preserve"> </w:t>
      </w:r>
      <w:r w:rsidRPr="005677F2">
        <w:rPr>
          <w:b/>
          <w:sz w:val="22"/>
          <w:szCs w:val="22"/>
          <w:lang w:val="pt-BR"/>
        </w:rPr>
        <w:t>Informar o progresso de tarefas executadas</w:t>
      </w:r>
    </w:p>
    <w:p w:rsidR="00865F87" w:rsidRDefault="00865F87" w:rsidP="00865F87">
      <w:pPr>
        <w:spacing w:line="360" w:lineRule="auto"/>
        <w:jc w:val="both"/>
        <w:rPr>
          <w:sz w:val="22"/>
          <w:szCs w:val="22"/>
          <w:lang w:val="pt-BR"/>
        </w:rPr>
      </w:pPr>
      <w:r w:rsidRPr="005677F2">
        <w:rPr>
          <w:b/>
          <w:sz w:val="22"/>
          <w:szCs w:val="22"/>
          <w:lang w:val="pt-BR"/>
        </w:rPr>
        <w:t>Descrição</w:t>
      </w:r>
      <w:r w:rsidRPr="005677F2">
        <w:rPr>
          <w:sz w:val="22"/>
          <w:szCs w:val="22"/>
          <w:lang w:val="pt-BR"/>
        </w:rPr>
        <w:t>: A interface com o usuário deverá informar a situação de uma tarefa que o mesmo requisitou, seja um processamento realizado ou a espera de uma requisição feita. De cunho apenas informativo, é necessário esse tipo de abordagem para manter a par da situação atual do projeto.</w:t>
      </w:r>
    </w:p>
    <w:p w:rsidR="00865F87" w:rsidRDefault="00865F87" w:rsidP="001D221E">
      <w:pPr>
        <w:spacing w:line="360" w:lineRule="auto"/>
        <w:jc w:val="both"/>
        <w:rPr>
          <w:sz w:val="22"/>
          <w:szCs w:val="22"/>
          <w:lang w:val="pt-BR"/>
        </w:rPr>
      </w:pPr>
    </w:p>
    <w:p w:rsidR="001D221E" w:rsidRDefault="001D221E" w:rsidP="001D221E">
      <w:pPr>
        <w:spacing w:line="360" w:lineRule="auto"/>
        <w:jc w:val="both"/>
        <w:rPr>
          <w:sz w:val="22"/>
          <w:szCs w:val="22"/>
          <w:lang w:val="pt-BR"/>
        </w:rPr>
      </w:pPr>
    </w:p>
    <w:p w:rsidR="001D221E" w:rsidRDefault="001D221E" w:rsidP="001D221E">
      <w:pPr>
        <w:spacing w:line="360" w:lineRule="auto"/>
        <w:jc w:val="both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INTERFACE EXTERNA</w:t>
      </w:r>
    </w:p>
    <w:p w:rsidR="001D221E" w:rsidRPr="001D221E" w:rsidRDefault="001D221E" w:rsidP="001D221E">
      <w:pPr>
        <w:spacing w:line="360" w:lineRule="auto"/>
        <w:jc w:val="both"/>
        <w:rPr>
          <w:b/>
          <w:sz w:val="22"/>
          <w:szCs w:val="22"/>
          <w:lang w:val="pt-BR"/>
        </w:rPr>
      </w:pPr>
      <w:r w:rsidRPr="001D221E">
        <w:rPr>
          <w:b/>
          <w:sz w:val="22"/>
          <w:szCs w:val="22"/>
          <w:lang w:val="pt-BR"/>
        </w:rPr>
        <w:t>RIEX1 – Exportação de dados em XML</w:t>
      </w:r>
    </w:p>
    <w:p w:rsidR="001D221E" w:rsidRPr="001D221E" w:rsidRDefault="001D221E" w:rsidP="001D221E">
      <w:pPr>
        <w:spacing w:line="360" w:lineRule="auto"/>
        <w:jc w:val="both"/>
        <w:rPr>
          <w:b/>
          <w:sz w:val="22"/>
          <w:szCs w:val="22"/>
          <w:lang w:val="pt-BR"/>
        </w:rPr>
      </w:pPr>
      <w:r w:rsidRPr="001D221E">
        <w:rPr>
          <w:b/>
          <w:sz w:val="22"/>
          <w:szCs w:val="22"/>
          <w:lang w:val="pt-BR"/>
        </w:rPr>
        <w:t xml:space="preserve">Descrição: </w:t>
      </w:r>
      <w:r w:rsidRPr="001D221E">
        <w:rPr>
          <w:sz w:val="22"/>
          <w:szCs w:val="22"/>
          <w:lang w:val="pt-BR"/>
        </w:rPr>
        <w:t>O projeto fornecerá a opção de exportação de dados em XML, para que possa ser feito a integração com possíveis outros sistemas.</w:t>
      </w:r>
    </w:p>
    <w:p w:rsidR="001D221E" w:rsidRPr="001D221E" w:rsidRDefault="001D221E" w:rsidP="001D221E">
      <w:pPr>
        <w:spacing w:line="360" w:lineRule="auto"/>
        <w:jc w:val="both"/>
        <w:rPr>
          <w:b/>
          <w:sz w:val="22"/>
          <w:szCs w:val="22"/>
          <w:lang w:val="pt-BR"/>
        </w:rPr>
      </w:pPr>
    </w:p>
    <w:p w:rsidR="001D221E" w:rsidRPr="001D221E" w:rsidRDefault="001D221E" w:rsidP="001D221E">
      <w:pPr>
        <w:spacing w:line="360" w:lineRule="auto"/>
        <w:jc w:val="both"/>
        <w:rPr>
          <w:b/>
          <w:sz w:val="22"/>
          <w:szCs w:val="22"/>
          <w:lang w:val="pt-BR"/>
        </w:rPr>
      </w:pPr>
      <w:r w:rsidRPr="001D221E">
        <w:rPr>
          <w:b/>
          <w:sz w:val="22"/>
          <w:szCs w:val="22"/>
          <w:lang w:val="pt-BR"/>
        </w:rPr>
        <w:t>RIEX2 – Exportação de dados em ODS</w:t>
      </w:r>
    </w:p>
    <w:p w:rsidR="001D221E" w:rsidRPr="001D221E" w:rsidRDefault="001D221E" w:rsidP="001D221E">
      <w:pPr>
        <w:spacing w:line="360" w:lineRule="auto"/>
        <w:jc w:val="both"/>
        <w:rPr>
          <w:b/>
          <w:sz w:val="22"/>
          <w:szCs w:val="22"/>
          <w:lang w:val="pt-BR"/>
        </w:rPr>
      </w:pPr>
      <w:r w:rsidRPr="001D221E">
        <w:rPr>
          <w:b/>
          <w:sz w:val="22"/>
          <w:szCs w:val="22"/>
          <w:lang w:val="pt-BR"/>
        </w:rPr>
        <w:t xml:space="preserve">Descrição: </w:t>
      </w:r>
      <w:r w:rsidRPr="001D221E">
        <w:rPr>
          <w:sz w:val="22"/>
          <w:szCs w:val="22"/>
          <w:lang w:val="pt-BR"/>
        </w:rPr>
        <w:t>O projeto fornecerá a opção de exportação de dados em ODS, para que possa ser feito a integração e utilização por softwares de terceiros.</w:t>
      </w:r>
    </w:p>
    <w:p w:rsidR="001D221E" w:rsidRDefault="001D221E" w:rsidP="001D221E">
      <w:pPr>
        <w:spacing w:line="360" w:lineRule="auto"/>
        <w:jc w:val="both"/>
        <w:rPr>
          <w:b/>
          <w:sz w:val="22"/>
          <w:szCs w:val="22"/>
          <w:lang w:val="pt-BR"/>
        </w:rPr>
      </w:pPr>
    </w:p>
    <w:p w:rsidR="001D221E" w:rsidRDefault="001D221E" w:rsidP="001D221E">
      <w:pPr>
        <w:spacing w:line="360" w:lineRule="auto"/>
        <w:jc w:val="both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PLATAFORMA</w:t>
      </w:r>
    </w:p>
    <w:p w:rsidR="001D221E" w:rsidRPr="001D221E" w:rsidRDefault="001D221E" w:rsidP="001D221E">
      <w:pPr>
        <w:spacing w:line="360" w:lineRule="auto"/>
        <w:jc w:val="both"/>
        <w:rPr>
          <w:b/>
          <w:sz w:val="22"/>
          <w:szCs w:val="22"/>
          <w:lang w:val="pt-BR"/>
        </w:rPr>
      </w:pPr>
      <w:r w:rsidRPr="001D221E">
        <w:rPr>
          <w:b/>
          <w:sz w:val="22"/>
          <w:szCs w:val="22"/>
          <w:lang w:val="pt-BR"/>
        </w:rPr>
        <w:t>RPSW1–Utilização da JDK 6</w:t>
      </w:r>
    </w:p>
    <w:p w:rsidR="001D221E" w:rsidRDefault="001D221E" w:rsidP="001D221E">
      <w:pPr>
        <w:spacing w:line="360" w:lineRule="auto"/>
        <w:jc w:val="both"/>
        <w:rPr>
          <w:sz w:val="22"/>
          <w:szCs w:val="22"/>
          <w:lang w:val="pt-BR"/>
        </w:rPr>
      </w:pPr>
      <w:r w:rsidRPr="001D221E">
        <w:rPr>
          <w:b/>
          <w:sz w:val="22"/>
          <w:szCs w:val="22"/>
          <w:lang w:val="pt-BR"/>
        </w:rPr>
        <w:t xml:space="preserve">Descrição: </w:t>
      </w:r>
      <w:r w:rsidRPr="001D221E">
        <w:rPr>
          <w:sz w:val="22"/>
          <w:szCs w:val="22"/>
          <w:lang w:val="pt-BR"/>
        </w:rPr>
        <w:t>A implementação do projeto deverá ser feito inteiramente na linguagem de programação Java. O motivo da utilização da versão 6 é de que é a mais utilizada atualmente.</w:t>
      </w:r>
    </w:p>
    <w:p w:rsidR="005677F2" w:rsidRPr="005677F2" w:rsidRDefault="005677F2" w:rsidP="005677F2">
      <w:pPr>
        <w:spacing w:line="360" w:lineRule="auto"/>
        <w:jc w:val="both"/>
        <w:rPr>
          <w:sz w:val="22"/>
          <w:szCs w:val="22"/>
          <w:lang w:val="pt-BR"/>
        </w:rPr>
      </w:pPr>
    </w:p>
    <w:p w:rsidR="00F129B8" w:rsidRPr="005677F2" w:rsidRDefault="005677F2" w:rsidP="005677F2">
      <w:pPr>
        <w:pStyle w:val="Ttulo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5677F2">
        <w:rPr>
          <w:rFonts w:ascii="Times New Roman" w:hAnsi="Times New Roman"/>
          <w:bCs w:val="0"/>
          <w:sz w:val="22"/>
          <w:szCs w:val="22"/>
          <w:lang w:val="pt-BR"/>
        </w:rPr>
        <w:t>VALIDAÇÃO</w:t>
      </w:r>
    </w:p>
    <w:p w:rsidR="00685113" w:rsidRPr="00BA4A65" w:rsidRDefault="00253A6D" w:rsidP="00BA4A65">
      <w:pPr>
        <w:spacing w:line="360" w:lineRule="auto"/>
        <w:jc w:val="both"/>
        <w:rPr>
          <w:sz w:val="22"/>
          <w:szCs w:val="22"/>
          <w:lang w:val="pt-BR"/>
        </w:rPr>
      </w:pPr>
      <w:r w:rsidRPr="00BA4A65">
        <w:rPr>
          <w:sz w:val="22"/>
          <w:szCs w:val="22"/>
          <w:lang w:val="pt-BR"/>
        </w:rPr>
        <w:t>Este documento</w:t>
      </w:r>
      <w:r w:rsidR="00CA094C" w:rsidRPr="00BA4A65">
        <w:rPr>
          <w:sz w:val="22"/>
          <w:szCs w:val="22"/>
          <w:lang w:val="pt-BR"/>
        </w:rPr>
        <w:t>,</w:t>
      </w:r>
      <w:r w:rsidR="005677F2">
        <w:rPr>
          <w:sz w:val="22"/>
          <w:szCs w:val="22"/>
          <w:lang w:val="pt-BR"/>
        </w:rPr>
        <w:t xml:space="preserve"> </w:t>
      </w:r>
      <w:r w:rsidRPr="00BA4A65">
        <w:rPr>
          <w:sz w:val="22"/>
          <w:szCs w:val="22"/>
          <w:lang w:val="pt-BR"/>
        </w:rPr>
        <w:t xml:space="preserve">definido como a </w:t>
      </w:r>
      <w:r w:rsidR="005677F2">
        <w:rPr>
          <w:i/>
          <w:sz w:val="22"/>
          <w:szCs w:val="22"/>
          <w:lang w:val="pt-BR"/>
        </w:rPr>
        <w:t>Lista de Requisitos do Software SAD</w:t>
      </w:r>
      <w:r w:rsidR="00CA094C" w:rsidRPr="00BA4A65">
        <w:rPr>
          <w:sz w:val="22"/>
          <w:szCs w:val="22"/>
          <w:lang w:val="pt-BR"/>
        </w:rPr>
        <w:t xml:space="preserve"> </w:t>
      </w:r>
      <w:r w:rsidR="005677F2">
        <w:rPr>
          <w:sz w:val="22"/>
          <w:szCs w:val="22"/>
          <w:lang w:val="pt-BR"/>
        </w:rPr>
        <w:t>segue para validação do Fornecedor de Requisitos responsável.</w:t>
      </w:r>
    </w:p>
    <w:p w:rsidR="00253A6D" w:rsidRPr="00BA4A65" w:rsidRDefault="00253A6D" w:rsidP="00BA4A65">
      <w:pPr>
        <w:spacing w:line="360" w:lineRule="auto"/>
        <w:jc w:val="both"/>
        <w:rPr>
          <w:sz w:val="22"/>
          <w:szCs w:val="22"/>
          <w:lang w:val="pt-BR"/>
        </w:rPr>
      </w:pPr>
    </w:p>
    <w:p w:rsidR="00253A6D" w:rsidRPr="00BA4A65" w:rsidRDefault="005677F2" w:rsidP="00BA4A65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Goiânia, 04 de Agosto</w:t>
      </w:r>
      <w:r w:rsidR="006B05C2" w:rsidRPr="00BA4A65">
        <w:rPr>
          <w:sz w:val="22"/>
          <w:szCs w:val="22"/>
          <w:lang w:val="pt-BR"/>
        </w:rPr>
        <w:t xml:space="preserve"> de 2013</w:t>
      </w:r>
      <w:r w:rsidR="00253A6D" w:rsidRPr="00BA4A65">
        <w:rPr>
          <w:sz w:val="22"/>
          <w:szCs w:val="22"/>
          <w:lang w:val="pt-BR"/>
        </w:rPr>
        <w:t>.</w:t>
      </w:r>
    </w:p>
    <w:p w:rsidR="00A274D4" w:rsidRPr="00BA4A65" w:rsidRDefault="00A274D4" w:rsidP="00BA4A65">
      <w:pPr>
        <w:spacing w:line="360" w:lineRule="auto"/>
        <w:jc w:val="both"/>
        <w:rPr>
          <w:color w:val="FF0000"/>
          <w:sz w:val="22"/>
          <w:szCs w:val="22"/>
          <w:lang w:val="pt-BR"/>
        </w:rPr>
      </w:pPr>
    </w:p>
    <w:p w:rsidR="00CE7EF3" w:rsidRPr="00BA4A65" w:rsidRDefault="00CE7EF3" w:rsidP="005677F2">
      <w:pPr>
        <w:spacing w:line="360" w:lineRule="auto"/>
        <w:jc w:val="right"/>
        <w:rPr>
          <w:sz w:val="22"/>
          <w:szCs w:val="22"/>
          <w:lang w:val="pt-BR"/>
        </w:rPr>
      </w:pPr>
    </w:p>
    <w:p w:rsidR="00253A6D" w:rsidRPr="005677F2" w:rsidRDefault="005677F2" w:rsidP="005677F2">
      <w:pPr>
        <w:spacing w:line="360" w:lineRule="auto"/>
        <w:jc w:val="right"/>
        <w:rPr>
          <w:b/>
          <w:sz w:val="22"/>
          <w:szCs w:val="22"/>
          <w:lang w:val="pt-BR"/>
        </w:rPr>
      </w:pPr>
      <w:r w:rsidRPr="005677F2">
        <w:rPr>
          <w:b/>
          <w:sz w:val="22"/>
          <w:szCs w:val="22"/>
          <w:lang w:val="pt-BR"/>
        </w:rPr>
        <w:t>Dr. Juliano Lopes</w:t>
      </w:r>
    </w:p>
    <w:p w:rsidR="005677F2" w:rsidRPr="00BA4A65" w:rsidRDefault="005677F2" w:rsidP="005677F2">
      <w:pPr>
        <w:spacing w:line="360" w:lineRule="auto"/>
        <w:jc w:val="righ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Fornecedor de Requisitos do SAD</w:t>
      </w:r>
    </w:p>
    <w:p w:rsidR="00253A6D" w:rsidRPr="00BA4A65" w:rsidRDefault="00253A6D" w:rsidP="005677F2">
      <w:pPr>
        <w:spacing w:line="360" w:lineRule="auto"/>
        <w:jc w:val="right"/>
        <w:rPr>
          <w:sz w:val="22"/>
          <w:szCs w:val="22"/>
          <w:lang w:val="pt-BR"/>
        </w:rPr>
      </w:pPr>
    </w:p>
    <w:p w:rsidR="00685113" w:rsidRPr="00BA4A65" w:rsidRDefault="00685113" w:rsidP="00BA4A65">
      <w:pPr>
        <w:spacing w:line="360" w:lineRule="auto"/>
        <w:jc w:val="both"/>
        <w:rPr>
          <w:sz w:val="22"/>
          <w:szCs w:val="22"/>
          <w:lang w:val="pt-BR"/>
        </w:rPr>
      </w:pPr>
      <w:r w:rsidRPr="00BA4A65">
        <w:rPr>
          <w:sz w:val="22"/>
          <w:szCs w:val="22"/>
          <w:lang w:val="pt-BR"/>
        </w:rPr>
        <w:tab/>
      </w:r>
    </w:p>
    <w:p w:rsidR="00025B3E" w:rsidRPr="00BA4A65" w:rsidRDefault="00025B3E" w:rsidP="00BA4A65">
      <w:pPr>
        <w:spacing w:line="360" w:lineRule="auto"/>
        <w:jc w:val="both"/>
        <w:rPr>
          <w:sz w:val="22"/>
          <w:szCs w:val="22"/>
          <w:lang w:val="pt-BR"/>
        </w:rPr>
      </w:pPr>
    </w:p>
    <w:p w:rsidR="00C40421" w:rsidRPr="00BA4A65" w:rsidRDefault="00C40421" w:rsidP="00BA4A65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</w:p>
    <w:p w:rsidR="00C40421" w:rsidRPr="00BA4A65" w:rsidRDefault="00C40421" w:rsidP="00BA4A65">
      <w:pPr>
        <w:spacing w:line="360" w:lineRule="auto"/>
        <w:jc w:val="both"/>
        <w:rPr>
          <w:sz w:val="22"/>
          <w:szCs w:val="22"/>
          <w:lang w:val="pt-BR"/>
        </w:rPr>
      </w:pPr>
    </w:p>
    <w:p w:rsidR="00C40421" w:rsidRPr="00BA4A65" w:rsidRDefault="00C40421" w:rsidP="00BA4A65">
      <w:pPr>
        <w:spacing w:line="360" w:lineRule="auto"/>
        <w:jc w:val="both"/>
        <w:rPr>
          <w:sz w:val="22"/>
          <w:szCs w:val="22"/>
          <w:lang w:val="pt-BR"/>
        </w:rPr>
      </w:pPr>
    </w:p>
    <w:p w:rsidR="00C40421" w:rsidRPr="00BA4A65" w:rsidRDefault="00C40421" w:rsidP="00BA4A65">
      <w:pPr>
        <w:spacing w:line="360" w:lineRule="auto"/>
        <w:jc w:val="both"/>
        <w:rPr>
          <w:sz w:val="22"/>
          <w:szCs w:val="22"/>
          <w:lang w:val="pt-BR"/>
        </w:rPr>
      </w:pPr>
    </w:p>
    <w:p w:rsidR="00C40421" w:rsidRPr="00BA4A65" w:rsidRDefault="00C40421" w:rsidP="00BA4A65">
      <w:pPr>
        <w:spacing w:line="360" w:lineRule="auto"/>
        <w:jc w:val="both"/>
        <w:rPr>
          <w:sz w:val="22"/>
          <w:szCs w:val="22"/>
          <w:lang w:val="pt-BR"/>
        </w:rPr>
      </w:pPr>
    </w:p>
    <w:p w:rsidR="00F129B8" w:rsidRPr="00C40421" w:rsidRDefault="00C40421" w:rsidP="00C40421">
      <w:pPr>
        <w:tabs>
          <w:tab w:val="left" w:pos="7155"/>
        </w:tabs>
        <w:rPr>
          <w:lang w:val="pt-BR"/>
        </w:rPr>
      </w:pPr>
      <w:r>
        <w:rPr>
          <w:lang w:val="pt-BR"/>
        </w:rPr>
        <w:tab/>
      </w:r>
    </w:p>
    <w:sectPr w:rsidR="00F129B8" w:rsidRPr="00C40421" w:rsidSect="00C468FB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0FE" w:rsidRDefault="001A20FE" w:rsidP="00FA4E2F">
      <w:pPr>
        <w:spacing w:line="240" w:lineRule="auto"/>
      </w:pPr>
      <w:r>
        <w:separator/>
      </w:r>
    </w:p>
  </w:endnote>
  <w:endnote w:type="continuationSeparator" w:id="0">
    <w:p w:rsidR="001A20FE" w:rsidRDefault="001A20FE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r w:rsidR="00D47A9C">
            <w:fldChar w:fldCharType="begin"/>
          </w:r>
          <w:r w:rsidR="00D47A9C">
            <w:instrText xml:space="preserve"> DATE \@ "yyyy" </w:instrText>
          </w:r>
          <w:r w:rsidR="00D47A9C">
            <w:fldChar w:fldCharType="separate"/>
          </w:r>
          <w:r w:rsidR="00645F57">
            <w:rPr>
              <w:noProof/>
            </w:rPr>
            <w:t>2013</w:t>
          </w:r>
          <w:r w:rsidR="00D47A9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2F463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F4632">
            <w:rPr>
              <w:rStyle w:val="Nmerodepgina"/>
              <w:lang w:val="pt-BR"/>
            </w:rPr>
            <w:fldChar w:fldCharType="separate"/>
          </w:r>
          <w:r w:rsidR="007E032F">
            <w:rPr>
              <w:rStyle w:val="Nmerodepgina"/>
              <w:noProof/>
              <w:lang w:val="pt-BR"/>
            </w:rPr>
            <w:t>3</w:t>
          </w:r>
          <w:r w:rsidR="002F4632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0FE" w:rsidRDefault="001A20FE" w:rsidP="00FA4E2F">
      <w:pPr>
        <w:spacing w:line="240" w:lineRule="auto"/>
      </w:pPr>
      <w:r>
        <w:separator/>
      </w:r>
    </w:p>
  </w:footnote>
  <w:footnote w:type="continuationSeparator" w:id="0">
    <w:p w:rsidR="001A20FE" w:rsidRDefault="001A20FE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E34A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Default="00E321EA">
          <w:proofErr w:type="spellStart"/>
          <w:r>
            <w:t>ManSAD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Default="004E34A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E321EA">
            <w:t xml:space="preserve">         1.0</w:t>
          </w:r>
        </w:p>
      </w:tc>
    </w:tr>
    <w:tr w:rsidR="004E34A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E07017" w:rsidRDefault="00D47A9C">
          <w:pPr>
            <w:rPr>
              <w:lang w:val="pt-BR"/>
            </w:rPr>
          </w:pPr>
          <w:fldSimple w:instr=" TITLE  \* MERGEFORMAT ">
            <w:r w:rsidR="00645F57" w:rsidRPr="00645F57">
              <w:rPr>
                <w:lang w:val="pt-BR"/>
              </w:rPr>
              <w:t>Especificação dos Requisitos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Default="004E34A6">
          <w:r w:rsidRPr="00E07017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 w:rsidR="0095308B">
            <w:t xml:space="preserve"> </w:t>
          </w:r>
          <w:r w:rsidR="00E321EA">
            <w:rPr>
              <w:lang w:val="pt-BR"/>
            </w:rPr>
            <w:t>04/SET</w:t>
          </w:r>
          <w:r w:rsidR="00171332">
            <w:rPr>
              <w:lang w:val="pt-BR"/>
            </w:rPr>
            <w:t>/2013</w:t>
          </w:r>
        </w:p>
      </w:tc>
    </w:tr>
    <w:tr w:rsidR="004E34A6" w:rsidRPr="00D83E1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55108B" w:rsidRDefault="00E321EA">
          <w:pPr>
            <w:rPr>
              <w:lang w:val="pt-BR"/>
            </w:rPr>
          </w:pPr>
          <w:proofErr w:type="spellStart"/>
          <w:r>
            <w:rPr>
              <w:lang w:val="pt-BR"/>
            </w:rPr>
            <w:t>ManSAD_GRE_lista_de_requisitos_de_software</w:t>
          </w:r>
          <w:r w:rsidR="005677F2">
            <w:rPr>
              <w:lang w:val="pt-BR"/>
            </w:rPr>
            <w:t>_para_validacao</w:t>
          </w:r>
          <w:proofErr w:type="spellEnd"/>
        </w:p>
      </w:tc>
    </w:tr>
  </w:tbl>
  <w:p w:rsidR="004E34A6" w:rsidRPr="0055108B" w:rsidRDefault="004E34A6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37E35A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5FF2F01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E42D0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57B51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2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123261"/>
    <w:multiLevelType w:val="hybridMultilevel"/>
    <w:tmpl w:val="D5CEC5A8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1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3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4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5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7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6"/>
  </w:num>
  <w:num w:numId="4">
    <w:abstractNumId w:val="17"/>
  </w:num>
  <w:num w:numId="5">
    <w:abstractNumId w:val="2"/>
  </w:num>
  <w:num w:numId="6">
    <w:abstractNumId w:val="19"/>
  </w:num>
  <w:num w:numId="7">
    <w:abstractNumId w:val="21"/>
  </w:num>
  <w:num w:numId="8">
    <w:abstractNumId w:val="30"/>
  </w:num>
  <w:num w:numId="9">
    <w:abstractNumId w:val="6"/>
  </w:num>
  <w:num w:numId="10">
    <w:abstractNumId w:val="32"/>
  </w:num>
  <w:num w:numId="11">
    <w:abstractNumId w:val="34"/>
  </w:num>
  <w:num w:numId="12">
    <w:abstractNumId w:val="33"/>
  </w:num>
  <w:num w:numId="13">
    <w:abstractNumId w:val="13"/>
  </w:num>
  <w:num w:numId="14">
    <w:abstractNumId w:val="20"/>
  </w:num>
  <w:num w:numId="15">
    <w:abstractNumId w:val="0"/>
  </w:num>
  <w:num w:numId="1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6"/>
  </w:num>
  <w:num w:numId="24">
    <w:abstractNumId w:val="27"/>
  </w:num>
  <w:num w:numId="25">
    <w:abstractNumId w:val="37"/>
  </w:num>
  <w:num w:numId="26">
    <w:abstractNumId w:val="4"/>
  </w:num>
  <w:num w:numId="27">
    <w:abstractNumId w:val="35"/>
  </w:num>
  <w:num w:numId="28">
    <w:abstractNumId w:val="16"/>
  </w:num>
  <w:num w:numId="29">
    <w:abstractNumId w:val="1"/>
  </w:num>
  <w:num w:numId="30">
    <w:abstractNumId w:val="7"/>
  </w:num>
  <w:num w:numId="31">
    <w:abstractNumId w:val="14"/>
  </w:num>
  <w:num w:numId="32">
    <w:abstractNumId w:val="15"/>
  </w:num>
  <w:num w:numId="33">
    <w:abstractNumId w:val="5"/>
  </w:num>
  <w:num w:numId="34">
    <w:abstractNumId w:val="12"/>
  </w:num>
  <w:num w:numId="35">
    <w:abstractNumId w:val="29"/>
  </w:num>
  <w:num w:numId="36">
    <w:abstractNumId w:val="22"/>
  </w:num>
  <w:num w:numId="37">
    <w:abstractNumId w:val="28"/>
  </w:num>
  <w:num w:numId="38">
    <w:abstractNumId w:val="9"/>
  </w:num>
  <w:num w:numId="39">
    <w:abstractNumId w:val="23"/>
  </w:num>
  <w:num w:numId="40">
    <w:abstractNumId w:val="24"/>
  </w:num>
  <w:num w:numId="41">
    <w:abstractNumId w:val="3"/>
  </w:num>
  <w:num w:numId="42">
    <w:abstractNumId w:val="8"/>
  </w:num>
  <w:num w:numId="4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918DF"/>
    <w:rsid w:val="001A0857"/>
    <w:rsid w:val="001A20FE"/>
    <w:rsid w:val="001D221E"/>
    <w:rsid w:val="001E0B92"/>
    <w:rsid w:val="001E450E"/>
    <w:rsid w:val="001F121A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2F4632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E7072"/>
    <w:rsid w:val="003F0BC8"/>
    <w:rsid w:val="00403A08"/>
    <w:rsid w:val="00414F30"/>
    <w:rsid w:val="004151E3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7F2"/>
    <w:rsid w:val="00567F61"/>
    <w:rsid w:val="005779EE"/>
    <w:rsid w:val="0058662F"/>
    <w:rsid w:val="00593059"/>
    <w:rsid w:val="005949D4"/>
    <w:rsid w:val="005A41F6"/>
    <w:rsid w:val="005C4A65"/>
    <w:rsid w:val="005D68A9"/>
    <w:rsid w:val="005E3E0C"/>
    <w:rsid w:val="005F08D8"/>
    <w:rsid w:val="00626259"/>
    <w:rsid w:val="006317F5"/>
    <w:rsid w:val="00635EB3"/>
    <w:rsid w:val="00645F57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E032F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5F87"/>
    <w:rsid w:val="00866B63"/>
    <w:rsid w:val="00871199"/>
    <w:rsid w:val="00897E04"/>
    <w:rsid w:val="008C1C75"/>
    <w:rsid w:val="008C7B95"/>
    <w:rsid w:val="008F016E"/>
    <w:rsid w:val="00915A4E"/>
    <w:rsid w:val="00921655"/>
    <w:rsid w:val="009368D5"/>
    <w:rsid w:val="009401E5"/>
    <w:rsid w:val="009452EC"/>
    <w:rsid w:val="0095308B"/>
    <w:rsid w:val="00960E7C"/>
    <w:rsid w:val="00960F50"/>
    <w:rsid w:val="00961B29"/>
    <w:rsid w:val="00981FB4"/>
    <w:rsid w:val="009942C0"/>
    <w:rsid w:val="009A7CDA"/>
    <w:rsid w:val="009B0C68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2466"/>
    <w:rsid w:val="00A95A54"/>
    <w:rsid w:val="00AB0ACF"/>
    <w:rsid w:val="00AB6DDD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74D99"/>
    <w:rsid w:val="00B80360"/>
    <w:rsid w:val="00B90A46"/>
    <w:rsid w:val="00BA4A65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4B80"/>
    <w:rsid w:val="00C65838"/>
    <w:rsid w:val="00C728B7"/>
    <w:rsid w:val="00C858E8"/>
    <w:rsid w:val="00CA094C"/>
    <w:rsid w:val="00CA506A"/>
    <w:rsid w:val="00CB2E98"/>
    <w:rsid w:val="00CB55BD"/>
    <w:rsid w:val="00CB5821"/>
    <w:rsid w:val="00CB60B7"/>
    <w:rsid w:val="00CD0C3C"/>
    <w:rsid w:val="00CD6B4F"/>
    <w:rsid w:val="00CE7EF3"/>
    <w:rsid w:val="00D03EBD"/>
    <w:rsid w:val="00D104F5"/>
    <w:rsid w:val="00D22424"/>
    <w:rsid w:val="00D42695"/>
    <w:rsid w:val="00D47A9C"/>
    <w:rsid w:val="00D60781"/>
    <w:rsid w:val="00D66278"/>
    <w:rsid w:val="00D67AF9"/>
    <w:rsid w:val="00D801E9"/>
    <w:rsid w:val="00D83E14"/>
    <w:rsid w:val="00DA0B97"/>
    <w:rsid w:val="00DB0A26"/>
    <w:rsid w:val="00DC1613"/>
    <w:rsid w:val="00DD4213"/>
    <w:rsid w:val="00DE453B"/>
    <w:rsid w:val="00DF6D84"/>
    <w:rsid w:val="00E00322"/>
    <w:rsid w:val="00E07017"/>
    <w:rsid w:val="00E25F01"/>
    <w:rsid w:val="00E321EA"/>
    <w:rsid w:val="00E57403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B5F9A"/>
    <w:rsid w:val="00EF0194"/>
    <w:rsid w:val="00EF6989"/>
    <w:rsid w:val="00EF7272"/>
    <w:rsid w:val="00F06AE8"/>
    <w:rsid w:val="00F129B8"/>
    <w:rsid w:val="00F15AC5"/>
    <w:rsid w:val="00F33DCB"/>
    <w:rsid w:val="00F35CD0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8217806-F483-474B-87CE-49625C9B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46B06-3873-42DB-81E0-4C489576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1454</TotalTime>
  <Pages>4</Pages>
  <Words>372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Ana Cláudia</cp:lastModifiedBy>
  <cp:revision>86</cp:revision>
  <cp:lastPrinted>2013-09-08T16:06:00Z</cp:lastPrinted>
  <dcterms:created xsi:type="dcterms:W3CDTF">2011-10-09T13:50:00Z</dcterms:created>
  <dcterms:modified xsi:type="dcterms:W3CDTF">2013-09-08T18:47:00Z</dcterms:modified>
</cp:coreProperties>
</file>