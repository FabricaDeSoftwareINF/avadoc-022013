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Pr="000F0D5E" w:rsidRDefault="001926AE" w:rsidP="001926A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AB04A7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 xml:space="preserve">Data:    </w:t>
      </w:r>
      <w:r w:rsidR="00154DD9">
        <w:rPr>
          <w:b/>
          <w:sz w:val="22"/>
          <w:szCs w:val="22"/>
          <w:lang w:val="pt-BR"/>
        </w:rPr>
        <w:t>12/09</w:t>
      </w:r>
      <w:r w:rsidRPr="00A62083">
        <w:rPr>
          <w:b/>
          <w:sz w:val="22"/>
          <w:szCs w:val="22"/>
          <w:lang w:val="pt-BR"/>
        </w:rPr>
        <w:t>/</w:t>
      </w:r>
      <w:r w:rsidR="00154DD9">
        <w:rPr>
          <w:b/>
          <w:sz w:val="22"/>
          <w:szCs w:val="22"/>
          <w:lang w:val="pt-BR"/>
        </w:rPr>
        <w:t>2013</w:t>
      </w:r>
      <w:r w:rsidRPr="000F0D5E">
        <w:rPr>
          <w:b/>
          <w:sz w:val="24"/>
          <w:szCs w:val="24"/>
          <w:lang w:val="pt-BR"/>
        </w:rPr>
        <w:t xml:space="preserve">    </w:t>
      </w:r>
    </w:p>
    <w:p w:rsidR="001926AE" w:rsidRPr="00A62083" w:rsidRDefault="001926AE" w:rsidP="001926A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r w:rsidR="00154DD9">
        <w:rPr>
          <w:b/>
          <w:sz w:val="22"/>
          <w:szCs w:val="22"/>
          <w:lang w:val="pt-BR"/>
        </w:rPr>
        <w:t xml:space="preserve"> Bruno César Ribeiro e Silva</w:t>
      </w:r>
    </w:p>
    <w:p w:rsidR="001926AE" w:rsidRDefault="001926AE" w:rsidP="001926AE">
      <w:pPr>
        <w:rPr>
          <w:sz w:val="32"/>
          <w:szCs w:val="32"/>
          <w:lang w:val="pt-BR"/>
        </w:rPr>
      </w:pPr>
    </w:p>
    <w:p w:rsidR="001926AE" w:rsidRDefault="001926AE" w:rsidP="001926A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926AE" w:rsidRPr="00AB04A7" w:rsidTr="001B4AB6">
        <w:tc>
          <w:tcPr>
            <w:tcW w:w="9576" w:type="dxa"/>
            <w:gridSpan w:val="4"/>
          </w:tcPr>
          <w:p w:rsidR="001926AE" w:rsidRPr="00A62083" w:rsidRDefault="001926AE" w:rsidP="00321754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</w:t>
            </w:r>
            <w:r w:rsidR="00321754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Arquitetural</w:t>
            </w:r>
          </w:p>
        </w:tc>
      </w:tr>
      <w:tr w:rsidR="001926AE" w:rsidRPr="00AB04A7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721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926AE" w:rsidRPr="00AB04A7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B41644">
              <w:rPr>
                <w:iCs/>
                <w:sz w:val="22"/>
                <w:szCs w:val="22"/>
                <w:lang w:val="pt-BR"/>
              </w:rPr>
              <w:t>A solução arquitetural proposta é coerente com a especificação de objetivos e requisitos?</w:t>
            </w:r>
          </w:p>
        </w:tc>
        <w:tc>
          <w:tcPr>
            <w:tcW w:w="786" w:type="dxa"/>
          </w:tcPr>
          <w:p w:rsidR="001926AE" w:rsidRPr="00A62083" w:rsidRDefault="00154DD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B04A7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Os</w:t>
            </w:r>
            <w:r w:rsidRPr="00B41644">
              <w:rPr>
                <w:snapToGrid/>
                <w:sz w:val="22"/>
                <w:szCs w:val="22"/>
                <w:lang w:val="pt-BR" w:eastAsia="pt-BR"/>
              </w:rPr>
              <w:t xml:space="preserve"> artefatos que compõem o projeto detalh</w:t>
            </w:r>
            <w:r>
              <w:rPr>
                <w:snapToGrid/>
                <w:sz w:val="22"/>
                <w:szCs w:val="22"/>
                <w:lang w:val="pt-BR" w:eastAsia="pt-BR"/>
              </w:rPr>
              <w:t>ado estão consistentes entre si?</w:t>
            </w:r>
          </w:p>
        </w:tc>
        <w:tc>
          <w:tcPr>
            <w:tcW w:w="786" w:type="dxa"/>
          </w:tcPr>
          <w:p w:rsidR="001926AE" w:rsidRPr="00A62083" w:rsidRDefault="00154DD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  <w:bookmarkStart w:id="0" w:name="_GoBack"/>
            <w:bookmarkEnd w:id="0"/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B04A7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iCs/>
                <w:sz w:val="22"/>
                <w:szCs w:val="22"/>
                <w:lang w:val="pt-BR"/>
              </w:rPr>
              <w:t>O</w:t>
            </w:r>
            <w:r w:rsidRPr="00B41644">
              <w:rPr>
                <w:iCs/>
                <w:sz w:val="22"/>
                <w:szCs w:val="22"/>
                <w:lang w:val="pt-BR"/>
              </w:rPr>
              <w:t xml:space="preserve"> modelo está coerente com a especificação de </w:t>
            </w:r>
            <w:r>
              <w:rPr>
                <w:iCs/>
                <w:sz w:val="22"/>
                <w:szCs w:val="22"/>
                <w:lang w:val="pt-BR"/>
              </w:rPr>
              <w:t>objetivos e requisitos?</w:t>
            </w:r>
          </w:p>
        </w:tc>
        <w:tc>
          <w:tcPr>
            <w:tcW w:w="786" w:type="dxa"/>
          </w:tcPr>
          <w:p w:rsidR="001926AE" w:rsidRPr="00A62083" w:rsidRDefault="00154DD9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</w:rPr>
            </w:pPr>
            <w:r w:rsidRPr="00A62083">
              <w:rPr>
                <w:sz w:val="22"/>
                <w:szCs w:val="22"/>
              </w:rPr>
              <w:t>Comentários:</w:t>
            </w: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</w:tc>
      </w:tr>
      <w:tr w:rsidR="001926AE" w:rsidRPr="00813622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F0D0E3D" wp14:editId="32E82E4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19685</wp:posOffset>
                      </wp:positionV>
                      <wp:extent cx="138430" cy="133350"/>
                      <wp:effectExtent l="7620" t="10160" r="6350" b="889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4061E" id="Rectangle 2" o:spid="_x0000_s1026" style="position:absolute;margin-left:1.35pt;margin-top:1.55pt;width:10.9pt;height:1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K3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F5wZ6KlE&#10;n0k0MK2WbBb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045086E" wp14:editId="4361303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13970" r="6350" b="508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FD834"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AB04A7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2846A8E" wp14:editId="2CF88D9F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12065" r="6350" b="698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BA2DE"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 ___________________________________ Data: ________________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Pr="00A62083" w:rsidRDefault="001926AE" w:rsidP="001926AE">
      <w:pPr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926AE" w:rsidRPr="00A62083" w:rsidTr="001B4AB6">
        <w:tc>
          <w:tcPr>
            <w:tcW w:w="9500" w:type="dxa"/>
            <w:gridSpan w:val="3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Pr="00011740" w:rsidRDefault="001926AE" w:rsidP="001926AE">
      <w:pPr>
        <w:rPr>
          <w:sz w:val="32"/>
          <w:szCs w:val="32"/>
          <w:lang w:val="pt-BR"/>
        </w:rPr>
      </w:pPr>
    </w:p>
    <w:p w:rsidR="001926AE" w:rsidRPr="00A62083" w:rsidRDefault="001926AE" w:rsidP="001926AE"/>
    <w:p w:rsidR="00A4243C" w:rsidRPr="001926AE" w:rsidRDefault="00A4243C" w:rsidP="001926AE"/>
    <w:sectPr w:rsidR="00A4243C" w:rsidRPr="001926AE" w:rsidSect="00327425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3D" w:rsidRDefault="0013563D" w:rsidP="00A4243C">
      <w:pPr>
        <w:spacing w:line="240" w:lineRule="auto"/>
      </w:pPr>
      <w:r>
        <w:separator/>
      </w:r>
    </w:p>
  </w:endnote>
  <w:endnote w:type="continuationSeparator" w:id="0">
    <w:p w:rsidR="0013563D" w:rsidRDefault="0013563D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8E2A65">
            <w:fldChar w:fldCharType="begin"/>
          </w:r>
          <w:r w:rsidR="00A4243C">
            <w:instrText xml:space="preserve"> DATE \@ "yyyy" </w:instrText>
          </w:r>
          <w:r w:rsidR="008E2A65">
            <w:fldChar w:fldCharType="separate"/>
          </w:r>
          <w:r w:rsidR="00154DD9">
            <w:rPr>
              <w:noProof/>
            </w:rPr>
            <w:t>2013</w:t>
          </w:r>
          <w:r w:rsidR="008E2A6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8E2A65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8E2A65">
            <w:rPr>
              <w:rStyle w:val="Nmerodepgina"/>
              <w:lang w:val="pt-BR"/>
            </w:rPr>
            <w:fldChar w:fldCharType="separate"/>
          </w:r>
          <w:r w:rsidR="00154DD9">
            <w:rPr>
              <w:rStyle w:val="Nmerodepgina"/>
              <w:noProof/>
              <w:lang w:val="pt-BR"/>
            </w:rPr>
            <w:t>1</w:t>
          </w:r>
          <w:r w:rsidR="008E2A65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154DD9" w:rsidRPr="00154DD9">
              <w:rPr>
                <w:rStyle w:val="Nmerodepgina"/>
                <w:noProof/>
              </w:rPr>
              <w:t>2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63D" w:rsidRDefault="0013563D" w:rsidP="00A4243C">
      <w:pPr>
        <w:spacing w:line="240" w:lineRule="auto"/>
      </w:pPr>
      <w:r>
        <w:separator/>
      </w:r>
    </w:p>
  </w:footnote>
  <w:footnote w:type="continuationSeparator" w:id="0">
    <w:p w:rsidR="0013563D" w:rsidRDefault="0013563D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6AE" w:rsidRDefault="001926AE" w:rsidP="001926AE">
    <w:pPr>
      <w:pStyle w:val="Cabealho"/>
      <w:jc w:val="right"/>
    </w:pPr>
    <w:r w:rsidRPr="001926A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926A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17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823EE"/>
    <w:rsid w:val="00086A40"/>
    <w:rsid w:val="000D0955"/>
    <w:rsid w:val="0013563D"/>
    <w:rsid w:val="00154DD9"/>
    <w:rsid w:val="001926AE"/>
    <w:rsid w:val="0026473B"/>
    <w:rsid w:val="00321754"/>
    <w:rsid w:val="00327425"/>
    <w:rsid w:val="00467CCD"/>
    <w:rsid w:val="004936A5"/>
    <w:rsid w:val="007C05F4"/>
    <w:rsid w:val="00816B73"/>
    <w:rsid w:val="008E2A65"/>
    <w:rsid w:val="00A4243C"/>
    <w:rsid w:val="00AB04A7"/>
    <w:rsid w:val="00AC36AA"/>
    <w:rsid w:val="00B02630"/>
    <w:rsid w:val="00B22F24"/>
    <w:rsid w:val="00B41644"/>
    <w:rsid w:val="00BE35FD"/>
    <w:rsid w:val="00D25F14"/>
    <w:rsid w:val="00D906F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2F8F781-D280-4620-86B3-F06C490B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2</TotalTime>
  <Pages>2</Pages>
  <Words>144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924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Bruno César</cp:lastModifiedBy>
  <cp:revision>4</cp:revision>
  <dcterms:created xsi:type="dcterms:W3CDTF">2013-06-13T00:47:00Z</dcterms:created>
  <dcterms:modified xsi:type="dcterms:W3CDTF">2013-09-13T23:02:00Z</dcterms:modified>
</cp:coreProperties>
</file>