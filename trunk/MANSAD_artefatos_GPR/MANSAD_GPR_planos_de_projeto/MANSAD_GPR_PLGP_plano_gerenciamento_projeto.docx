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Pr="00E4463D" w:rsidRDefault="00E74500" w:rsidP="00E4463D">
      <w:pPr>
        <w:pStyle w:val="Ttulo"/>
        <w:spacing w:line="360" w:lineRule="auto"/>
        <w:jc w:val="right"/>
        <w:rPr>
          <w:rFonts w:cs="Arial"/>
          <w:lang w:val="pt-BR"/>
        </w:rPr>
      </w:pPr>
      <w:r w:rsidRPr="00E4463D">
        <w:rPr>
          <w:rFonts w:cs="Arial"/>
          <w:lang w:val="pt-BR"/>
        </w:rPr>
        <w:t>ManSAD</w:t>
      </w:r>
    </w:p>
    <w:p w:rsidR="00A4243C" w:rsidRPr="00E4463D" w:rsidRDefault="00B470F1" w:rsidP="00E4463D">
      <w:pPr>
        <w:pStyle w:val="Ttulo"/>
        <w:spacing w:line="360" w:lineRule="auto"/>
        <w:jc w:val="right"/>
        <w:outlineLvl w:val="0"/>
        <w:rPr>
          <w:rFonts w:cs="Arial"/>
          <w:lang w:val="pt-BR"/>
        </w:rPr>
      </w:pPr>
      <w:bookmarkStart w:id="0" w:name="_Toc366447348"/>
      <w:r w:rsidRPr="00E4463D">
        <w:rPr>
          <w:rFonts w:cs="Arial"/>
          <w:lang w:val="pt-BR"/>
        </w:rPr>
        <w:t>Plano</w:t>
      </w:r>
      <w:r w:rsidR="00DF5197" w:rsidRPr="00E4463D">
        <w:rPr>
          <w:rFonts w:cs="Arial"/>
          <w:lang w:val="pt-BR"/>
        </w:rPr>
        <w:t xml:space="preserve"> de </w:t>
      </w:r>
      <w:r w:rsidR="00DE31A2">
        <w:rPr>
          <w:rFonts w:cs="Arial"/>
          <w:lang w:val="pt-BR"/>
        </w:rPr>
        <w:t xml:space="preserve">Gerenciamento de </w:t>
      </w:r>
      <w:bookmarkEnd w:id="0"/>
      <w:r w:rsidR="00993C02">
        <w:rPr>
          <w:rFonts w:cs="Arial"/>
          <w:lang w:val="pt-BR"/>
        </w:rPr>
        <w:t>Projeto</w:t>
      </w:r>
    </w:p>
    <w:p w:rsidR="00A4243C" w:rsidRPr="00E4463D" w:rsidRDefault="00993C02" w:rsidP="00E4463D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1.0</w:t>
      </w: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sz w:val="28"/>
          <w:szCs w:val="28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  <w:sectPr w:rsidR="00A4243C" w:rsidRPr="00E4463D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E4463D" w:rsidRDefault="00A4243C" w:rsidP="00E4463D">
      <w:pPr>
        <w:pStyle w:val="Ttulo"/>
        <w:spacing w:line="360" w:lineRule="auto"/>
        <w:jc w:val="both"/>
        <w:rPr>
          <w:rFonts w:cs="Arial"/>
          <w:lang w:val="pt-BR"/>
        </w:rPr>
      </w:pPr>
      <w:r w:rsidRPr="00E4463D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A4243C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A4243C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993C0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0</w:t>
            </w:r>
            <w:r w:rsidR="00993C02">
              <w:rPr>
                <w:rFonts w:ascii="Arial" w:hAnsi="Arial" w:cs="Arial"/>
                <w:sz w:val="24"/>
                <w:szCs w:val="24"/>
                <w:lang w:val="pt-BR"/>
              </w:rPr>
              <w:t>8</w:t>
            </w: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/0</w:t>
            </w:r>
            <w:r w:rsidR="00E74500" w:rsidRPr="00E4463D">
              <w:rPr>
                <w:rFonts w:ascii="Arial" w:hAnsi="Arial" w:cs="Arial"/>
                <w:sz w:val="24"/>
                <w:szCs w:val="24"/>
                <w:lang w:val="pt-BR"/>
              </w:rPr>
              <w:t>9</w:t>
            </w: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DF5197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E4463D" w:rsidRDefault="00E74500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4463D">
              <w:rPr>
                <w:rFonts w:ascii="Arial" w:hAnsi="Arial" w:cs="Arial"/>
                <w:sz w:val="24"/>
                <w:szCs w:val="24"/>
                <w:lang w:val="pt-BR"/>
              </w:rPr>
              <w:t>Daniella Costa</w:t>
            </w:r>
          </w:p>
        </w:tc>
      </w:tr>
      <w:tr w:rsidR="00DE31A2" w:rsidRPr="00E4463D" w:rsidTr="00DE31A2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1A2" w:rsidRPr="00E4463D" w:rsidRDefault="00DE31A2" w:rsidP="00DE31A2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9D5DF8" w:rsidRPr="00E4463D" w:rsidTr="00DE31A2">
        <w:tblPrEx>
          <w:tblLook w:val="04A0"/>
        </w:tblPrEx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D5DF8" w:rsidRPr="00E4463D" w:rsidRDefault="009D5DF8" w:rsidP="00DE31A2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A4243C" w:rsidRPr="00E4463D" w:rsidRDefault="00A4243C" w:rsidP="00E4463D">
      <w:pPr>
        <w:spacing w:line="360" w:lineRule="auto"/>
        <w:jc w:val="both"/>
        <w:rPr>
          <w:rFonts w:ascii="Arial" w:hAnsi="Arial" w:cs="Arial"/>
          <w:lang w:val="pt-BR"/>
        </w:rPr>
      </w:pPr>
    </w:p>
    <w:p w:rsidR="00A4243C" w:rsidRPr="00E4463D" w:rsidRDefault="00A4243C" w:rsidP="00C924FD">
      <w:pPr>
        <w:pStyle w:val="Ttulo"/>
        <w:spacing w:line="360" w:lineRule="auto"/>
        <w:rPr>
          <w:rFonts w:cs="Arial"/>
        </w:rPr>
      </w:pPr>
      <w:r w:rsidRPr="00E4463D">
        <w:rPr>
          <w:rFonts w:cs="Arial"/>
        </w:rPr>
        <w:br w:type="page"/>
      </w:r>
      <w:r w:rsidRPr="00E4463D">
        <w:rPr>
          <w:rFonts w:cs="Arial"/>
        </w:rP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b w:val="0"/>
          <w:bCs w:val="0"/>
          <w:snapToGrid w:val="0"/>
          <w:color w:val="auto"/>
          <w:sz w:val="20"/>
          <w:szCs w:val="20"/>
          <w:lang w:val="en-US"/>
        </w:rPr>
        <w:id w:val="1662376622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C924FD" w:rsidRPr="00C924FD" w:rsidRDefault="00964052" w:rsidP="00C924FD">
          <w:pPr>
            <w:pStyle w:val="CabealhodoSumrio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pt-BR"/>
            </w:rPr>
          </w:pPr>
          <w:r w:rsidRPr="00964052">
            <w:rPr>
              <w:rFonts w:ascii="Arial" w:hAnsi="Arial" w:cs="Arial"/>
              <w:sz w:val="24"/>
              <w:szCs w:val="24"/>
            </w:rPr>
            <w:fldChar w:fldCharType="begin"/>
          </w:r>
          <w:r w:rsidR="00C924FD" w:rsidRPr="00C924F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64052">
            <w:rPr>
              <w:rFonts w:ascii="Arial" w:hAnsi="Arial" w:cs="Arial"/>
              <w:sz w:val="24"/>
              <w:szCs w:val="24"/>
            </w:rPr>
            <w:fldChar w:fldCharType="separate"/>
          </w:r>
        </w:p>
        <w:p w:rsidR="00C924FD" w:rsidRPr="00C924FD" w:rsidRDefault="00964052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49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Introdução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_Toc366447349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64052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0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1.1 Finalidade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_Toc366447350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64052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1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1.2 Escopo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_Toc366447351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64052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2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Métricas de Custo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_Toc366447352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64052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3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2.1 Valores dos Recursos Humanos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_Toc366447353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64052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4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3.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Armazenamento das informações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_Toc366447354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64052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5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4.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Orçamento total do projeto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_Toc366447355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64052">
          <w:pPr>
            <w:pStyle w:val="Sumrio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6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</w:t>
            </w:r>
            <w:r w:rsidR="00C924FD" w:rsidRPr="00C924FD">
              <w:rPr>
                <w:rFonts w:ascii="Arial" w:eastAsiaTheme="minorEastAsia" w:hAnsi="Arial" w:cs="Arial"/>
                <w:b w:val="0"/>
                <w:bCs w:val="0"/>
                <w:noProof/>
                <w:snapToGrid/>
                <w:sz w:val="24"/>
                <w:szCs w:val="24"/>
                <w:lang w:val="pt-BR" w:eastAsia="pt-BR"/>
              </w:rPr>
              <w:tab/>
            </w:r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Atividades de custo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_Toc366447356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64052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7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5.1 Estimar custo da iteração atual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_Toc366447357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64052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8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5.2 Analisar iteração passada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_Toc366447358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64052">
          <w:pPr>
            <w:pStyle w:val="Sumrio2"/>
            <w:tabs>
              <w:tab w:val="right" w:leader="dot" w:pos="9350"/>
            </w:tabs>
            <w:rPr>
              <w:rFonts w:ascii="Arial" w:eastAsiaTheme="minorEastAsia" w:hAnsi="Arial" w:cs="Arial"/>
              <w:i w:val="0"/>
              <w:iCs w:val="0"/>
              <w:noProof/>
              <w:snapToGrid/>
              <w:sz w:val="24"/>
              <w:szCs w:val="24"/>
              <w:lang w:val="pt-BR" w:eastAsia="pt-BR"/>
            </w:rPr>
          </w:pPr>
          <w:hyperlink w:anchor="_Toc366447359" w:history="1">
            <w:r w:rsidR="00C924FD" w:rsidRPr="00C924FD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5.3 Monitorar/Atualizar Orçamento e Custo Total do Projeto</w:t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_Toc366447359 \h </w:instrTex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924FD"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C924F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24FD" w:rsidRPr="00C924FD" w:rsidRDefault="00964052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C924FD">
            <w:rPr>
              <w:rFonts w:ascii="Arial" w:hAnsi="Arial" w:cs="Arial"/>
              <w:sz w:val="24"/>
              <w:szCs w:val="24"/>
              <w:lang w:val="pt-BR"/>
            </w:rPr>
            <w:fldChar w:fldCharType="end"/>
          </w:r>
        </w:p>
      </w:sdtContent>
    </w:sdt>
    <w:p w:rsidR="00A4243C" w:rsidRPr="00C924FD" w:rsidRDefault="00A4243C" w:rsidP="00E4463D">
      <w:pPr>
        <w:pStyle w:val="Ttulo"/>
        <w:spacing w:line="360" w:lineRule="auto"/>
        <w:jc w:val="both"/>
        <w:outlineLvl w:val="0"/>
        <w:rPr>
          <w:rFonts w:cs="Arial"/>
          <w:sz w:val="24"/>
          <w:szCs w:val="24"/>
          <w:lang w:val="pt-BR"/>
        </w:rPr>
      </w:pPr>
      <w:bookmarkStart w:id="1" w:name="_GoBack"/>
      <w:bookmarkEnd w:id="1"/>
    </w:p>
    <w:p w:rsidR="00C924FD" w:rsidRDefault="00C924FD">
      <w:pPr>
        <w:widowControl/>
        <w:autoSpaceDE/>
        <w:autoSpaceDN/>
        <w:spacing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bookmarkStart w:id="2" w:name="_Toc524312826"/>
      <w:bookmarkStart w:id="3" w:name="_Toc366447331"/>
      <w:bookmarkStart w:id="4" w:name="_Toc366447349"/>
      <w:bookmarkStart w:id="5" w:name="_Toc447095880"/>
      <w:bookmarkStart w:id="6" w:name="_Toc456600917"/>
      <w:bookmarkStart w:id="7" w:name="_Toc456598586"/>
      <w:r>
        <w:rPr>
          <w:rFonts w:cs="Arial"/>
          <w:lang w:val="pt-BR"/>
        </w:rPr>
        <w:br w:type="page"/>
      </w:r>
    </w:p>
    <w:bookmarkEnd w:id="2"/>
    <w:bookmarkEnd w:id="3"/>
    <w:bookmarkEnd w:id="4"/>
    <w:bookmarkEnd w:id="5"/>
    <w:bookmarkEnd w:id="6"/>
    <w:bookmarkEnd w:id="7"/>
    <w:p w:rsidR="00993C02" w:rsidRPr="00993C02" w:rsidRDefault="00993C02" w:rsidP="00993C02">
      <w:pPr>
        <w:pStyle w:val="Ttulo1"/>
        <w:spacing w:before="0" w:after="0"/>
        <w:ind w:left="1440"/>
        <w:jc w:val="both"/>
        <w:rPr>
          <w:lang w:val="pt-BR"/>
        </w:rPr>
      </w:pPr>
      <w:r w:rsidRPr="00993C02">
        <w:rPr>
          <w:lang w:val="pt-BR"/>
        </w:rPr>
        <w:lastRenderedPageBreak/>
        <w:t xml:space="preserve">1. Introdução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A indústria de software vem produzindo softwares cada vez mais complexos e maiores, com exigência de tempo e custos cada vez menores e com necessidade de qualidade cada vez mais acurada. Entregar um produto com qualidade, dentro do prazo e custos esperados é hoje um grande desafio para as organizações. A criação de um plano de projetos tem como objetivo informar a quem por direito, de todas as partes que serão gerenciadas no decorrer do projeto.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1.1 Finalidade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Este documento tem como objetivo a explanação do plano de projeto, fazendo referência a cada um dos papéis de gestão e seus respectivos documentos. 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1.2 Escopo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escopo deste plano abrange o projeto CONTPATRI e tudo que estiver diretamente e/ou indiretamente ligado ao projeto em questão. 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1"/>
        <w:spacing w:before="0" w:after="0"/>
        <w:ind w:left="1440"/>
        <w:jc w:val="both"/>
        <w:rPr>
          <w:lang w:val="pt-BR"/>
        </w:rPr>
      </w:pPr>
      <w:r w:rsidRPr="00993C02">
        <w:rPr>
          <w:lang w:val="pt-BR"/>
        </w:rPr>
        <w:t xml:space="preserve">2. Ciclo de vida do projeto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projeto foi dividido em quatro etapas, com uma data de entrega.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>2.1 Analise inicial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A fase inicia - se no dia </w:t>
      </w:r>
      <w:r>
        <w:rPr>
          <w:rFonts w:ascii="Arial" w:hAnsi="Arial" w:cs="Arial"/>
          <w:sz w:val="24"/>
          <w:szCs w:val="24"/>
          <w:lang w:val="pt-BR"/>
        </w:rPr>
        <w:t>22/08/2013 e termina no dia 30/08</w:t>
      </w:r>
      <w:r w:rsidRPr="00993C02">
        <w:rPr>
          <w:rFonts w:ascii="Arial" w:hAnsi="Arial" w:cs="Arial"/>
          <w:sz w:val="24"/>
          <w:szCs w:val="24"/>
          <w:lang w:val="pt-BR"/>
        </w:rPr>
        <w:t>/2013 . Durante essa etapa foi feita a analise do que teríamos que desenvolver ou melhorar sob o projeto SAD (Sistema de Avaliação Docente).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>2.2 Primeira Sprint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A fase inicia - se no dia </w:t>
      </w:r>
      <w:r>
        <w:rPr>
          <w:rFonts w:ascii="Arial" w:hAnsi="Arial" w:cs="Arial"/>
          <w:sz w:val="24"/>
          <w:szCs w:val="24"/>
          <w:lang w:val="pt-BR"/>
        </w:rPr>
        <w:t>31/08/2013 e termina no dia 06/09</w:t>
      </w:r>
      <w:r w:rsidRPr="00993C02">
        <w:rPr>
          <w:rFonts w:ascii="Arial" w:hAnsi="Arial" w:cs="Arial"/>
          <w:sz w:val="24"/>
          <w:szCs w:val="24"/>
          <w:lang w:val="pt-BR"/>
        </w:rPr>
        <w:t>/2013. Desta fase foi desenvolvido os primeiros artefatos do projeto</w:t>
      </w:r>
      <w:r>
        <w:rPr>
          <w:rFonts w:ascii="Arial" w:hAnsi="Arial" w:cs="Arial"/>
          <w:sz w:val="24"/>
          <w:szCs w:val="24"/>
          <w:lang w:val="pt-BR"/>
        </w:rPr>
        <w:t xml:space="preserve"> e o inicio do desenvolvimento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>2.4 Entregar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A fase inicia – se no dia</w:t>
      </w:r>
      <w:r>
        <w:rPr>
          <w:rFonts w:ascii="Arial" w:hAnsi="Arial" w:cs="Arial"/>
          <w:sz w:val="24"/>
          <w:szCs w:val="24"/>
          <w:lang w:val="pt-BR"/>
        </w:rPr>
        <w:t xml:space="preserve"> 07/09/2013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 e termina no dia</w:t>
      </w:r>
      <w:r>
        <w:rPr>
          <w:rFonts w:ascii="Arial" w:hAnsi="Arial" w:cs="Arial"/>
          <w:sz w:val="24"/>
          <w:szCs w:val="24"/>
          <w:lang w:val="pt-BR"/>
        </w:rPr>
        <w:t xml:space="preserve"> 13/09/2013 com  entrega do produto</w:t>
      </w:r>
      <w:r w:rsidRPr="00993C02">
        <w:rPr>
          <w:rFonts w:ascii="Arial" w:hAnsi="Arial" w:cs="Arial"/>
          <w:sz w:val="24"/>
          <w:szCs w:val="24"/>
          <w:lang w:val="pt-BR"/>
        </w:rPr>
        <w:t>. Desta fase foi encerrado os artefatos do projeto e o produto descrito no escopo.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Default="00993C02" w:rsidP="00993C02">
      <w:pPr>
        <w:pStyle w:val="Ttulo1"/>
        <w:spacing w:before="0" w:after="0"/>
        <w:ind w:left="1440"/>
        <w:jc w:val="both"/>
        <w:rPr>
          <w:lang w:val="pt-BR"/>
        </w:rPr>
      </w:pPr>
      <w:r w:rsidRPr="00993C02">
        <w:rPr>
          <w:lang w:val="pt-BR"/>
        </w:rPr>
        <w:t xml:space="preserve">3. Gerências e Documentos </w:t>
      </w:r>
    </w:p>
    <w:p w:rsidR="00993C02" w:rsidRPr="00993C02" w:rsidRDefault="00993C02" w:rsidP="00993C02">
      <w:pPr>
        <w:rPr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3.1 Tempo </w:t>
      </w:r>
    </w:p>
    <w:p w:rsidR="00993C02" w:rsidRPr="00993C02" w:rsidRDefault="00993C02" w:rsidP="00993C0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Gerência de Tempo. </w:t>
      </w: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3.2 Escopo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projeto utilizará os documentos de Escopo que estão devidamente organizados no repositório do projeto.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3.3 Qualidade do produto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projeto utilizará os documentos da Qualidade d</w:t>
      </w:r>
      <w:r>
        <w:rPr>
          <w:rFonts w:ascii="Arial" w:hAnsi="Arial" w:cs="Arial"/>
          <w:sz w:val="24"/>
          <w:szCs w:val="24"/>
          <w:lang w:val="pt-BR"/>
        </w:rPr>
        <w:t xml:space="preserve">o Produto que estão devidamente 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organizados no repositório do projeto.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3.4 Recursos Humanos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orientará o controle de pessoal através do REDMINE.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3.5 Comunicação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Gerencia das Comunicações.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3.6 Custo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Gerencia de Custos.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3.7 Aquisição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Não se aplica.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3.8 Integração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Não se aplica.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3.9 Riscos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gestor seguirá o documento Plano de Gerencia de Riscos.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3.10 Configuração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Gerencia das Configurações.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lastRenderedPageBreak/>
        <w:t xml:space="preserve">3.11 Requisitos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projeto utilizará os documentos de Requisitos que estão devidamente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993C02">
        <w:rPr>
          <w:rFonts w:ascii="Arial" w:hAnsi="Arial" w:cs="Arial"/>
          <w:sz w:val="24"/>
          <w:szCs w:val="24"/>
          <w:lang w:val="pt-BR"/>
        </w:rPr>
        <w:t xml:space="preserve">organizados no repositório do projeto.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</w:rPr>
      </w:pPr>
      <w:r w:rsidRPr="00993C02">
        <w:rPr>
          <w:sz w:val="24"/>
          <w:szCs w:val="24"/>
        </w:rPr>
        <w:t xml:space="preserve">3.12 Reutilização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Quando necessário a reutilização será comunicada, bem como as licenças e autorizações serão devidamente analisadas e comunicadas.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3.13 Medição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Gerência de Medição.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3.14 Qualidade de Processo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 xml:space="preserve">O gestor seguirá o documento Plano de Gerencia de Qualidade do Processo. 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993C02" w:rsidRPr="00993C02" w:rsidRDefault="00993C02" w:rsidP="00993C02">
      <w:pPr>
        <w:pStyle w:val="Ttulo2"/>
        <w:spacing w:before="0" w:after="0"/>
        <w:jc w:val="both"/>
        <w:rPr>
          <w:sz w:val="24"/>
          <w:szCs w:val="24"/>
          <w:lang w:val="pt-BR"/>
        </w:rPr>
      </w:pPr>
      <w:r w:rsidRPr="00993C02">
        <w:rPr>
          <w:sz w:val="24"/>
          <w:szCs w:val="24"/>
          <w:lang w:val="pt-BR"/>
        </w:rPr>
        <w:t xml:space="preserve">3.15 Testes </w:t>
      </w:r>
    </w:p>
    <w:p w:rsid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993C02">
        <w:rPr>
          <w:rFonts w:ascii="Arial" w:hAnsi="Arial" w:cs="Arial"/>
          <w:sz w:val="24"/>
          <w:szCs w:val="24"/>
          <w:lang w:val="pt-BR"/>
        </w:rPr>
        <w:t>O gestor seguirá o documento Plano de Gerencia de Testes.</w:t>
      </w:r>
    </w:p>
    <w:p w:rsidR="00993C02" w:rsidRPr="00993C02" w:rsidRDefault="00993C02" w:rsidP="00993C0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A4243C" w:rsidRPr="00993C02" w:rsidRDefault="00A4243C" w:rsidP="00993C02">
      <w:pPr>
        <w:pStyle w:val="Ttulo1"/>
        <w:spacing w:before="0" w:after="0" w:line="360" w:lineRule="auto"/>
        <w:jc w:val="both"/>
        <w:rPr>
          <w:rFonts w:cs="Arial"/>
          <w:lang w:val="pt-BR"/>
        </w:rPr>
      </w:pPr>
    </w:p>
    <w:sectPr w:rsidR="00A4243C" w:rsidRPr="00993C02" w:rsidSect="0032742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2E1" w:rsidRDefault="008172E1" w:rsidP="00A4243C">
      <w:pPr>
        <w:spacing w:line="240" w:lineRule="auto"/>
      </w:pPr>
      <w:r>
        <w:separator/>
      </w:r>
    </w:p>
  </w:endnote>
  <w:endnote w:type="continuationSeparator" w:id="1">
    <w:p w:rsidR="008172E1" w:rsidRDefault="008172E1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964052">
            <w:fldChar w:fldCharType="begin"/>
          </w:r>
          <w:r w:rsidR="00A4243C">
            <w:instrText xml:space="preserve"> DATE \@ "yyyy" </w:instrText>
          </w:r>
          <w:r w:rsidR="00964052">
            <w:fldChar w:fldCharType="separate"/>
          </w:r>
          <w:r w:rsidR="009428E8">
            <w:rPr>
              <w:noProof/>
            </w:rPr>
            <w:t>2013</w:t>
          </w:r>
          <w:r w:rsidR="0096405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96405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64052">
            <w:rPr>
              <w:rStyle w:val="Nmerodepgina"/>
              <w:lang w:val="pt-BR"/>
            </w:rPr>
            <w:fldChar w:fldCharType="separate"/>
          </w:r>
          <w:r w:rsidR="00993C02">
            <w:rPr>
              <w:rStyle w:val="Nmerodepgina"/>
              <w:noProof/>
              <w:lang w:val="pt-BR"/>
            </w:rPr>
            <w:t>4</w:t>
          </w:r>
          <w:r w:rsidR="00964052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993C02" w:rsidRPr="00993C02">
              <w:rPr>
                <w:rStyle w:val="Nmerodepgina"/>
                <w:noProof/>
              </w:rPr>
              <w:t>6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2E1" w:rsidRDefault="008172E1" w:rsidP="00A4243C">
      <w:pPr>
        <w:spacing w:line="240" w:lineRule="auto"/>
      </w:pPr>
      <w:r>
        <w:separator/>
      </w:r>
    </w:p>
  </w:footnote>
  <w:footnote w:type="continuationSeparator" w:id="1">
    <w:p w:rsidR="008172E1" w:rsidRDefault="008172E1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DF5197">
          <w:pPr>
            <w:rPr>
              <w:rFonts w:ascii="Arial" w:hAnsi="Arial" w:cs="Arial"/>
              <w:sz w:val="24"/>
              <w:szCs w:val="24"/>
            </w:rPr>
          </w:pPr>
          <w:r w:rsidRPr="00E4463D">
            <w:rPr>
              <w:rFonts w:ascii="Arial" w:hAnsi="Arial" w:cs="Arial"/>
              <w:sz w:val="24"/>
              <w:szCs w:val="24"/>
            </w:rPr>
            <w:t>ManSAD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4"/>
              <w:szCs w:val="24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>Versão:</w:t>
          </w:r>
          <w:r w:rsidR="00993C02">
            <w:rPr>
              <w:rFonts w:ascii="Arial" w:hAnsi="Arial" w:cs="Arial"/>
              <w:sz w:val="24"/>
              <w:szCs w:val="24"/>
            </w:rPr>
            <w:t xml:space="preserve"> 1.0</w:t>
          </w:r>
        </w:p>
      </w:tc>
    </w:tr>
    <w:tr w:rsidR="00A4243C" w:rsidRPr="00E4463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E4463D" w:rsidRDefault="00993C02" w:rsidP="00B22F24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993C02">
            <w:rPr>
              <w:rFonts w:ascii="Arial" w:hAnsi="Arial" w:cs="Arial"/>
              <w:sz w:val="24"/>
              <w:szCs w:val="24"/>
              <w:lang w:val="pt-BR"/>
            </w:rPr>
            <w:t>Plano de Gerenciamento de Projetos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A4243C" w:rsidP="00DE31A2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 xml:space="preserve">Data: </w:t>
          </w:r>
          <w:r w:rsidR="00DE31A2">
            <w:rPr>
              <w:rFonts w:ascii="Arial" w:hAnsi="Arial" w:cs="Arial"/>
              <w:sz w:val="24"/>
              <w:szCs w:val="24"/>
              <w:lang w:val="pt-BR"/>
            </w:rPr>
            <w:t>08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/0</w:t>
          </w:r>
          <w:r w:rsidR="00B36CCB" w:rsidRPr="00E4463D">
            <w:rPr>
              <w:rFonts w:ascii="Arial" w:hAnsi="Arial" w:cs="Arial"/>
              <w:sz w:val="24"/>
              <w:szCs w:val="24"/>
              <w:lang w:val="pt-BR"/>
            </w:rPr>
            <w:t>9</w:t>
          </w:r>
          <w:r w:rsidR="00DF5197" w:rsidRPr="00E4463D">
            <w:rPr>
              <w:rFonts w:ascii="Arial" w:hAnsi="Arial" w:cs="Arial"/>
              <w:sz w:val="24"/>
              <w:szCs w:val="24"/>
              <w:lang w:val="pt-BR"/>
            </w:rPr>
            <w:t>/2013</w:t>
          </w:r>
        </w:p>
      </w:tc>
    </w:tr>
    <w:tr w:rsidR="00A4243C" w:rsidRPr="009428E8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Pr="00E4463D" w:rsidRDefault="00E74500" w:rsidP="009D5DF8">
          <w:pPr>
            <w:rPr>
              <w:rFonts w:ascii="Arial" w:hAnsi="Arial" w:cs="Arial"/>
              <w:sz w:val="24"/>
              <w:szCs w:val="24"/>
              <w:lang w:val="pt-BR"/>
            </w:rPr>
          </w:pPr>
          <w:r w:rsidRPr="00E4463D">
            <w:rPr>
              <w:rFonts w:ascii="Arial" w:hAnsi="Arial" w:cs="Arial"/>
              <w:sz w:val="24"/>
              <w:szCs w:val="24"/>
              <w:lang w:val="pt-BR"/>
            </w:rPr>
            <w:t>MANSAD</w:t>
          </w:r>
          <w:r w:rsidR="00B470F1" w:rsidRPr="00E4463D">
            <w:rPr>
              <w:rFonts w:ascii="Arial" w:hAnsi="Arial" w:cs="Arial"/>
              <w:sz w:val="24"/>
              <w:szCs w:val="24"/>
              <w:lang w:val="pt-BR"/>
            </w:rPr>
            <w:t>_</w:t>
          </w:r>
          <w:r w:rsidR="009D5DF8" w:rsidRPr="00E4463D">
            <w:rPr>
              <w:rFonts w:ascii="Arial" w:hAnsi="Arial" w:cs="Arial"/>
              <w:sz w:val="24"/>
              <w:szCs w:val="24"/>
              <w:lang w:val="pt-BR"/>
            </w:rPr>
            <w:t>GPR_</w:t>
          </w:r>
          <w:r w:rsidR="00993C02">
            <w:rPr>
              <w:rFonts w:ascii="Arial" w:hAnsi="Arial" w:cs="Arial"/>
              <w:sz w:val="24"/>
              <w:szCs w:val="24"/>
              <w:lang w:val="pt-BR"/>
            </w:rPr>
            <w:t>PLGP_plano_gerenciamento_projeto</w:t>
          </w:r>
        </w:p>
      </w:tc>
    </w:tr>
  </w:tbl>
  <w:p w:rsidR="00A4243C" w:rsidRPr="00E4463D" w:rsidRDefault="00A4243C">
    <w:pPr>
      <w:pStyle w:val="Cabealho"/>
      <w:rPr>
        <w:rFonts w:ascii="Arial" w:hAnsi="Arial" w:cs="Arial"/>
        <w:sz w:val="24"/>
        <w:szCs w:val="24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B22F24"/>
    <w:rsid w:val="0000540C"/>
    <w:rsid w:val="0002152A"/>
    <w:rsid w:val="000823EE"/>
    <w:rsid w:val="000F1313"/>
    <w:rsid w:val="0013201C"/>
    <w:rsid w:val="00143C50"/>
    <w:rsid w:val="001B3EAD"/>
    <w:rsid w:val="002C4846"/>
    <w:rsid w:val="00327425"/>
    <w:rsid w:val="00361F6C"/>
    <w:rsid w:val="0038487B"/>
    <w:rsid w:val="003E726D"/>
    <w:rsid w:val="00454B4A"/>
    <w:rsid w:val="004936A5"/>
    <w:rsid w:val="004D3FA8"/>
    <w:rsid w:val="0056207B"/>
    <w:rsid w:val="005A7362"/>
    <w:rsid w:val="005C1F21"/>
    <w:rsid w:val="00653285"/>
    <w:rsid w:val="006D658A"/>
    <w:rsid w:val="006E4D9E"/>
    <w:rsid w:val="007404AC"/>
    <w:rsid w:val="007C05F4"/>
    <w:rsid w:val="00816B73"/>
    <w:rsid w:val="008172E1"/>
    <w:rsid w:val="008832DD"/>
    <w:rsid w:val="008E55B2"/>
    <w:rsid w:val="009428E8"/>
    <w:rsid w:val="0095625D"/>
    <w:rsid w:val="00962658"/>
    <w:rsid w:val="00964052"/>
    <w:rsid w:val="0098097F"/>
    <w:rsid w:val="00993C02"/>
    <w:rsid w:val="009C7C26"/>
    <w:rsid w:val="009D5DF8"/>
    <w:rsid w:val="00A4243C"/>
    <w:rsid w:val="00A8625B"/>
    <w:rsid w:val="00AC36AA"/>
    <w:rsid w:val="00B15983"/>
    <w:rsid w:val="00B17456"/>
    <w:rsid w:val="00B22F24"/>
    <w:rsid w:val="00B3244A"/>
    <w:rsid w:val="00B36CCB"/>
    <w:rsid w:val="00B470F1"/>
    <w:rsid w:val="00BB1B09"/>
    <w:rsid w:val="00BE35FD"/>
    <w:rsid w:val="00C74E37"/>
    <w:rsid w:val="00C924FD"/>
    <w:rsid w:val="00C92D07"/>
    <w:rsid w:val="00CC2636"/>
    <w:rsid w:val="00D25F14"/>
    <w:rsid w:val="00D53D8B"/>
    <w:rsid w:val="00D559A9"/>
    <w:rsid w:val="00D80B36"/>
    <w:rsid w:val="00D906FA"/>
    <w:rsid w:val="00DD21BC"/>
    <w:rsid w:val="00DE31A2"/>
    <w:rsid w:val="00DF5197"/>
    <w:rsid w:val="00E4463D"/>
    <w:rsid w:val="00E74500"/>
    <w:rsid w:val="00EA0CE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924FD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5CCB3-364F-4634-8DE1-8E6D03DC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9</TotalTime>
  <Pages>6</Pages>
  <Words>630</Words>
  <Characters>3402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4024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Daniella</cp:lastModifiedBy>
  <cp:revision>3</cp:revision>
  <dcterms:created xsi:type="dcterms:W3CDTF">2013-09-09T03:03:00Z</dcterms:created>
  <dcterms:modified xsi:type="dcterms:W3CDTF">2013-09-09T03:11:00Z</dcterms:modified>
</cp:coreProperties>
</file>