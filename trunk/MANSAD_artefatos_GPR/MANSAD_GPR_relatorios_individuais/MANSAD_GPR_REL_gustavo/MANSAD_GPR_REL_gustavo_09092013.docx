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2F" w:rsidRPr="00E738F2" w:rsidRDefault="00FA4E2F" w:rsidP="00E738F2">
      <w:pPr>
        <w:rPr>
          <w:rFonts w:ascii="Arial" w:hAnsi="Arial" w:cs="Arial"/>
          <w:lang w:val="pt-BR"/>
        </w:rPr>
      </w:pPr>
    </w:p>
    <w:tbl>
      <w:tblPr>
        <w:tblStyle w:val="GradeClara-nfase5"/>
        <w:tblpPr w:leftFromText="141" w:rightFromText="141" w:vertAnchor="page" w:tblpY="5041"/>
        <w:tblW w:w="13342" w:type="dxa"/>
        <w:tblLook w:val="04A0"/>
      </w:tblPr>
      <w:tblGrid>
        <w:gridCol w:w="3335"/>
        <w:gridCol w:w="3335"/>
        <w:gridCol w:w="3336"/>
        <w:gridCol w:w="3336"/>
      </w:tblGrid>
      <w:tr w:rsidR="00DC28E9" w:rsidRPr="00BB6B59" w:rsidTr="00DC28E9">
        <w:trPr>
          <w:cnfStyle w:val="100000000000"/>
          <w:trHeight w:val="970"/>
        </w:trPr>
        <w:tc>
          <w:tcPr>
            <w:cnfStyle w:val="00100000000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>
              <w:rPr>
                <w:rFonts w:cs="Arial"/>
                <w:i/>
                <w:sz w:val="24"/>
                <w:szCs w:val="28"/>
                <w:lang w:val="pt-BR"/>
              </w:rPr>
              <w:t>Acadêmico</w:t>
            </w:r>
          </w:p>
        </w:tc>
        <w:tc>
          <w:tcPr>
            <w:tcW w:w="3335" w:type="dxa"/>
            <w:vAlign w:val="center"/>
          </w:tcPr>
          <w:p w:rsidR="00DC28E9" w:rsidRPr="00DC28E9" w:rsidRDefault="00BB6B59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Gustavo Martins T. Borges</w:t>
            </w:r>
          </w:p>
        </w:tc>
        <w:tc>
          <w:tcPr>
            <w:tcW w:w="3336" w:type="dxa"/>
            <w:vAlign w:val="center"/>
          </w:tcPr>
          <w:p w:rsidR="00DC28E9" w:rsidRPr="00DC28E9" w:rsidRDefault="00DC28E9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Data</w:t>
            </w:r>
            <w:r>
              <w:rPr>
                <w:rFonts w:cs="Arial"/>
                <w:i/>
                <w:sz w:val="24"/>
                <w:szCs w:val="28"/>
                <w:lang w:val="pt-BR"/>
              </w:rPr>
              <w:t xml:space="preserve"> do relatório</w:t>
            </w:r>
          </w:p>
        </w:tc>
        <w:tc>
          <w:tcPr>
            <w:tcW w:w="3336" w:type="dxa"/>
            <w:vAlign w:val="center"/>
          </w:tcPr>
          <w:p w:rsidR="00DC28E9" w:rsidRPr="00DC28E9" w:rsidRDefault="000F4001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09</w:t>
            </w:r>
            <w:r w:rsidR="00BB6B59">
              <w:rPr>
                <w:rFonts w:cs="Arial"/>
                <w:b w:val="0"/>
                <w:sz w:val="24"/>
                <w:szCs w:val="28"/>
                <w:lang w:val="pt-BR"/>
              </w:rPr>
              <w:t>/09/2013</w:t>
            </w:r>
          </w:p>
        </w:tc>
      </w:tr>
      <w:tr w:rsidR="00DC28E9" w:rsidRPr="00DC28E9" w:rsidTr="00DC28E9">
        <w:trPr>
          <w:cnfStyle w:val="000000100000"/>
          <w:trHeight w:val="919"/>
        </w:trPr>
        <w:tc>
          <w:tcPr>
            <w:cnfStyle w:val="00100000000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realizadas</w:t>
            </w:r>
          </w:p>
        </w:tc>
        <w:tc>
          <w:tcPr>
            <w:tcW w:w="3335" w:type="dxa"/>
            <w:vAlign w:val="center"/>
          </w:tcPr>
          <w:p w:rsidR="00BB6B59" w:rsidRDefault="00FE2B19" w:rsidP="000F4001">
            <w:pPr>
              <w:pStyle w:val="PargrafodaLista"/>
              <w:numPr>
                <w:ilvl w:val="0"/>
                <w:numId w:val="46"/>
              </w:numPr>
              <w:cnfStyle w:val="00000010000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Manter o Plano de GCO</w:t>
            </w:r>
          </w:p>
          <w:p w:rsidR="00FE2B19" w:rsidRDefault="00FE2B19" w:rsidP="000F4001">
            <w:pPr>
              <w:pStyle w:val="PargrafodaLista"/>
              <w:numPr>
                <w:ilvl w:val="0"/>
                <w:numId w:val="46"/>
              </w:numPr>
              <w:cnfStyle w:val="00000010000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Nomenclaturas ajustadas</w:t>
            </w:r>
          </w:p>
          <w:p w:rsidR="00FE2B19" w:rsidRPr="000F4001" w:rsidRDefault="00FE2B19" w:rsidP="000F4001">
            <w:pPr>
              <w:pStyle w:val="PargrafodaLista"/>
              <w:numPr>
                <w:ilvl w:val="0"/>
                <w:numId w:val="46"/>
              </w:numPr>
              <w:cnfStyle w:val="00000010000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Layouts padronizados</w:t>
            </w:r>
          </w:p>
        </w:tc>
        <w:tc>
          <w:tcPr>
            <w:tcW w:w="3336" w:type="dxa"/>
            <w:vAlign w:val="center"/>
          </w:tcPr>
          <w:p w:rsidR="00DC28E9" w:rsidRPr="00DC28E9" w:rsidRDefault="00DC28E9" w:rsidP="00DC28E9">
            <w:pPr>
              <w:pStyle w:val="Ttulo"/>
              <w:cnfStyle w:val="00000010000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gasto</w:t>
            </w:r>
          </w:p>
        </w:tc>
        <w:tc>
          <w:tcPr>
            <w:tcW w:w="3336" w:type="dxa"/>
            <w:vAlign w:val="center"/>
          </w:tcPr>
          <w:p w:rsidR="00DC28E9" w:rsidRPr="00DC28E9" w:rsidRDefault="00FE2B19" w:rsidP="00DC28E9">
            <w:pPr>
              <w:pStyle w:val="Ttulo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4</w:t>
            </w:r>
            <w:r w:rsidR="00DC28E9">
              <w:rPr>
                <w:rFonts w:cs="Arial"/>
                <w:b w:val="0"/>
                <w:sz w:val="24"/>
                <w:szCs w:val="28"/>
                <w:lang w:val="pt-BR"/>
              </w:rPr>
              <w:t xml:space="preserve"> horas</w:t>
            </w:r>
          </w:p>
        </w:tc>
      </w:tr>
      <w:tr w:rsidR="00DC28E9" w:rsidRPr="000F4001" w:rsidTr="00DC28E9">
        <w:trPr>
          <w:cnfStyle w:val="000000010000"/>
          <w:trHeight w:val="970"/>
        </w:trPr>
        <w:tc>
          <w:tcPr>
            <w:cnfStyle w:val="00100000000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futuras</w:t>
            </w:r>
          </w:p>
        </w:tc>
        <w:tc>
          <w:tcPr>
            <w:tcW w:w="3335" w:type="dxa"/>
            <w:vAlign w:val="center"/>
          </w:tcPr>
          <w:p w:rsidR="00BB6B59" w:rsidRPr="000F4001" w:rsidRDefault="000F4001" w:rsidP="000F4001">
            <w:pPr>
              <w:pStyle w:val="PargrafodaLista"/>
              <w:numPr>
                <w:ilvl w:val="0"/>
                <w:numId w:val="46"/>
              </w:numPr>
              <w:cnfStyle w:val="00000001000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F4001">
              <w:rPr>
                <w:rFonts w:ascii="Arial" w:hAnsi="Arial" w:cs="Arial"/>
                <w:sz w:val="24"/>
                <w:szCs w:val="24"/>
                <w:lang w:val="pt-BR"/>
              </w:rPr>
              <w:t>Manter o Plano de Gerência de Configuração</w:t>
            </w:r>
          </w:p>
          <w:p w:rsidR="000F4001" w:rsidRPr="000F4001" w:rsidRDefault="000F4001" w:rsidP="000F4001">
            <w:pPr>
              <w:pStyle w:val="PargrafodaLista"/>
              <w:numPr>
                <w:ilvl w:val="0"/>
                <w:numId w:val="46"/>
              </w:numPr>
              <w:cnfStyle w:val="000000010000"/>
              <w:rPr>
                <w:lang w:val="pt-BR"/>
              </w:rPr>
            </w:pPr>
            <w:r w:rsidRPr="000F4001">
              <w:rPr>
                <w:rFonts w:ascii="Arial" w:hAnsi="Arial" w:cs="Arial"/>
                <w:sz w:val="24"/>
                <w:szCs w:val="24"/>
                <w:lang w:val="pt-BR"/>
              </w:rPr>
              <w:t>Ajustar nomenclaturas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Pr="000F4001">
              <w:rPr>
                <w:rFonts w:ascii="Arial" w:hAnsi="Arial" w:cs="Arial"/>
                <w:sz w:val="24"/>
                <w:szCs w:val="24"/>
                <w:lang w:val="pt-BR"/>
              </w:rPr>
              <w:t>dos itens.</w:t>
            </w:r>
          </w:p>
          <w:p w:rsidR="000F4001" w:rsidRPr="00FE2B19" w:rsidRDefault="000F4001" w:rsidP="000F4001">
            <w:pPr>
              <w:pStyle w:val="PargrafodaLista"/>
              <w:numPr>
                <w:ilvl w:val="0"/>
                <w:numId w:val="46"/>
              </w:numPr>
              <w:cnfStyle w:val="000000010000"/>
              <w:rPr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Padronizar layout dos documentos. </w:t>
            </w:r>
          </w:p>
          <w:p w:rsidR="00FE2B19" w:rsidRPr="00BB6B59" w:rsidRDefault="00FE2B19" w:rsidP="000F4001">
            <w:pPr>
              <w:pStyle w:val="PargrafodaLista"/>
              <w:numPr>
                <w:ilvl w:val="0"/>
                <w:numId w:val="46"/>
              </w:numPr>
              <w:cnfStyle w:val="000000010000"/>
              <w:rPr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Criar Lista de Itens de Configuração.</w:t>
            </w:r>
          </w:p>
        </w:tc>
        <w:tc>
          <w:tcPr>
            <w:tcW w:w="3336" w:type="dxa"/>
            <w:vAlign w:val="center"/>
          </w:tcPr>
          <w:p w:rsidR="00DC28E9" w:rsidRPr="00DC28E9" w:rsidRDefault="00DC28E9" w:rsidP="00DC28E9">
            <w:pPr>
              <w:pStyle w:val="Ttulo"/>
              <w:cnfStyle w:val="00000001000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estimado</w:t>
            </w:r>
          </w:p>
        </w:tc>
        <w:tc>
          <w:tcPr>
            <w:tcW w:w="3336" w:type="dxa"/>
            <w:vAlign w:val="center"/>
          </w:tcPr>
          <w:p w:rsidR="00DC28E9" w:rsidRPr="00DC28E9" w:rsidRDefault="00FE2B19" w:rsidP="00DC28E9">
            <w:pPr>
              <w:pStyle w:val="Ttulo"/>
              <w:cnfStyle w:val="00000001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5</w:t>
            </w:r>
            <w:r w:rsidR="00DC28E9">
              <w:rPr>
                <w:rFonts w:cs="Arial"/>
                <w:b w:val="0"/>
                <w:sz w:val="24"/>
                <w:szCs w:val="28"/>
                <w:lang w:val="pt-BR"/>
              </w:rPr>
              <w:t xml:space="preserve"> horas</w:t>
            </w:r>
          </w:p>
        </w:tc>
      </w:tr>
      <w:tr w:rsidR="00DC28E9" w:rsidRPr="000F4001" w:rsidTr="00D0457A">
        <w:trPr>
          <w:cnfStyle w:val="000000100000"/>
          <w:trHeight w:val="970"/>
        </w:trPr>
        <w:tc>
          <w:tcPr>
            <w:cnfStyle w:val="00100000000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Impedimentos</w:t>
            </w:r>
          </w:p>
        </w:tc>
        <w:tc>
          <w:tcPr>
            <w:tcW w:w="10007" w:type="dxa"/>
            <w:gridSpan w:val="3"/>
            <w:vAlign w:val="center"/>
          </w:tcPr>
          <w:p w:rsidR="00DC28E9" w:rsidRPr="00DC28E9" w:rsidRDefault="00DC28E9" w:rsidP="00DC28E9">
            <w:pPr>
              <w:pStyle w:val="Ttulo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</w:p>
        </w:tc>
      </w:tr>
      <w:tr w:rsidR="00DC28E9" w:rsidRPr="000F4001" w:rsidTr="0036478B">
        <w:trPr>
          <w:cnfStyle w:val="000000010000"/>
          <w:trHeight w:val="970"/>
        </w:trPr>
        <w:tc>
          <w:tcPr>
            <w:cnfStyle w:val="00100000000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lastRenderedPageBreak/>
              <w:t>Dúvidas/Sugestões</w:t>
            </w:r>
          </w:p>
        </w:tc>
        <w:tc>
          <w:tcPr>
            <w:tcW w:w="10007" w:type="dxa"/>
            <w:gridSpan w:val="3"/>
            <w:vAlign w:val="center"/>
          </w:tcPr>
          <w:p w:rsidR="00DC28E9" w:rsidRPr="00DC28E9" w:rsidRDefault="00DC28E9" w:rsidP="00DC28E9">
            <w:pPr>
              <w:pStyle w:val="Ttulo"/>
              <w:cnfStyle w:val="000000010000"/>
              <w:rPr>
                <w:rFonts w:cs="Arial"/>
                <w:b w:val="0"/>
                <w:sz w:val="24"/>
                <w:szCs w:val="28"/>
                <w:lang w:val="pt-BR"/>
              </w:rPr>
            </w:pPr>
          </w:p>
        </w:tc>
      </w:tr>
    </w:tbl>
    <w:p w:rsidR="00F129B8" w:rsidRPr="009C0041" w:rsidRDefault="00DC28E9" w:rsidP="00E70870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Relatório de Acompanhamento individual</w:t>
      </w:r>
    </w:p>
    <w:sectPr w:rsidR="00F129B8" w:rsidRPr="009C0041" w:rsidSect="00DC28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3663" w:right="1417" w:bottom="1440" w:left="1417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DBA" w:rsidRDefault="00385DBA" w:rsidP="00FA4E2F">
      <w:pPr>
        <w:spacing w:line="240" w:lineRule="auto"/>
      </w:pPr>
      <w:r>
        <w:separator/>
      </w:r>
    </w:p>
  </w:endnote>
  <w:endnote w:type="continuationSeparator" w:id="0">
    <w:p w:rsidR="00385DBA" w:rsidRDefault="00385DBA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CF5" w:rsidRDefault="00864CF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DE453B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fldSimple w:instr=" DATE \@ &quot;yyyy&quot; ">
            <w:r w:rsidR="00FE2B19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FC21AE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FC21AE">
            <w:rPr>
              <w:rStyle w:val="Nmerodepgina"/>
              <w:lang w:val="pt-BR"/>
            </w:rPr>
            <w:fldChar w:fldCharType="separate"/>
          </w:r>
          <w:r w:rsidR="00E738F2">
            <w:rPr>
              <w:rStyle w:val="Nmerodepgina"/>
              <w:noProof/>
              <w:lang w:val="pt-BR"/>
            </w:rPr>
            <w:t>1</w:t>
          </w:r>
          <w:r w:rsidR="00FC21AE">
            <w:rPr>
              <w:rStyle w:val="Nmerodepgina"/>
              <w:lang w:val="pt-BR"/>
            </w:rPr>
            <w:fldChar w:fldCharType="end"/>
          </w:r>
        </w:p>
      </w:tc>
    </w:tr>
  </w:tbl>
  <w:p w:rsidR="004E34A6" w:rsidRDefault="004E34A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CF5" w:rsidRDefault="00864CF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DBA" w:rsidRDefault="00385DBA" w:rsidP="00FA4E2F">
      <w:pPr>
        <w:spacing w:line="240" w:lineRule="auto"/>
      </w:pPr>
      <w:r>
        <w:separator/>
      </w:r>
    </w:p>
  </w:footnote>
  <w:footnote w:type="continuationSeparator" w:id="0">
    <w:p w:rsidR="00385DBA" w:rsidRDefault="00385DBA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CF5" w:rsidRDefault="00864CF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A6" w:rsidRDefault="00DC28E9" w:rsidP="00DC28E9">
    <w:pPr>
      <w:pStyle w:val="Cabealho"/>
      <w:jc w:val="right"/>
      <w:rPr>
        <w:rFonts w:ascii="Arial" w:hAnsi="Arial" w:cs="Arial"/>
        <w:lang w:val="pt-BR"/>
      </w:rPr>
    </w:pPr>
    <w:r w:rsidRPr="00DC28E9">
      <w:rPr>
        <w:rFonts w:ascii="Arial" w:hAnsi="Arial" w:cs="Arial"/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-471170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4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C28E9">
      <w:rPr>
        <w:rFonts w:ascii="Arial" w:hAnsi="Arial" w:cs="Arial"/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C28E9" w:rsidRDefault="00DC28E9" w:rsidP="00DC28E9">
    <w:pPr>
      <w:pStyle w:val="Cabealho"/>
      <w:jc w:val="right"/>
      <w:rPr>
        <w:rFonts w:ascii="Arial" w:hAnsi="Arial" w:cs="Arial"/>
        <w:lang w:val="pt-BR"/>
      </w:rPr>
    </w:pPr>
  </w:p>
  <w:p w:rsidR="00DC28E9" w:rsidRPr="00A50C1A" w:rsidRDefault="00DC28E9" w:rsidP="00DC28E9">
    <w:pPr>
      <w:pStyle w:val="Cabealho"/>
      <w:jc w:val="right"/>
      <w:rPr>
        <w:rFonts w:ascii="Arial" w:hAnsi="Arial" w:cs="Arial"/>
        <w:lang w:val="pt-BR"/>
      </w:rPr>
    </w:pPr>
  </w:p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C28E9" w:rsidRPr="00A50C1A" w:rsidTr="00DB091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DC28E9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Man</w:t>
          </w:r>
          <w:r w:rsidRPr="00A50C1A">
            <w:rPr>
              <w:rFonts w:ascii="Arial" w:hAnsi="Arial" w:cs="Arial"/>
            </w:rPr>
            <w:t>SAD</w:t>
          </w:r>
          <w:proofErr w:type="spellEnd"/>
        </w:p>
      </w:tc>
    </w:tr>
    <w:tr w:rsidR="00DC28E9" w:rsidRPr="00A50C1A" w:rsidTr="00DC28E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Relatório de Acompanhamento Individual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</w:rPr>
          </w:pPr>
          <w:r w:rsidRPr="00A50C1A">
            <w:rPr>
              <w:rFonts w:ascii="Arial" w:hAnsi="Arial" w:cs="Arial"/>
              <w:lang w:val="pt-BR"/>
            </w:rPr>
            <w:t xml:space="preserve">  Data:</w:t>
          </w:r>
          <w:r w:rsidR="004518B0">
            <w:rPr>
              <w:rFonts w:ascii="Arial" w:hAnsi="Arial" w:cs="Arial"/>
            </w:rPr>
            <w:t xml:space="preserve"> </w:t>
          </w:r>
          <w:r w:rsidR="004518B0">
            <w:rPr>
              <w:rFonts w:ascii="Arial" w:hAnsi="Arial" w:cs="Arial"/>
              <w:lang w:val="pt-BR"/>
            </w:rPr>
            <w:t>09</w:t>
          </w:r>
          <w:r w:rsidRPr="00A50C1A">
            <w:rPr>
              <w:rFonts w:ascii="Arial" w:hAnsi="Arial" w:cs="Arial"/>
              <w:lang w:val="pt-BR"/>
            </w:rPr>
            <w:t>/</w:t>
          </w:r>
          <w:r>
            <w:rPr>
              <w:rFonts w:ascii="Arial" w:hAnsi="Arial" w:cs="Arial"/>
              <w:lang w:val="pt-BR"/>
            </w:rPr>
            <w:t>09</w:t>
          </w:r>
          <w:r w:rsidRPr="00A50C1A">
            <w:rPr>
              <w:rFonts w:ascii="Arial" w:hAnsi="Arial" w:cs="Arial"/>
              <w:lang w:val="pt-BR"/>
            </w:rPr>
            <w:t>/2013</w:t>
          </w:r>
        </w:p>
      </w:tc>
    </w:tr>
    <w:tr w:rsidR="00DC28E9" w:rsidRPr="00864CF5" w:rsidTr="00DC28E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4518B0" w:rsidRDefault="00840A4D" w:rsidP="00864CF5">
          <w:pPr>
            <w:rPr>
              <w:rFonts w:ascii="Arial" w:hAnsi="Arial" w:cs="Arial"/>
              <w:u w:val="single"/>
              <w:lang w:val="pt-BR"/>
            </w:rPr>
          </w:pPr>
          <w:r w:rsidRPr="00840A4D">
            <w:rPr>
              <w:rFonts w:ascii="Arial" w:hAnsi="Arial" w:cs="Arial"/>
              <w:lang w:val="pt-BR"/>
            </w:rPr>
            <w:t>MANSAD_GPR_REL_gustavo_09092013</w:t>
          </w:r>
        </w:p>
      </w:tc>
    </w:tr>
  </w:tbl>
  <w:p w:rsidR="00DC28E9" w:rsidRPr="00DC28E9" w:rsidRDefault="00DC28E9">
    <w:pPr>
      <w:rPr>
        <w:lang w:val="pt-B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CF5" w:rsidRDefault="00864CF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C30BBB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06AD556B"/>
    <w:multiLevelType w:val="hybridMultilevel"/>
    <w:tmpl w:val="6248EC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44580"/>
    <w:multiLevelType w:val="hybridMultilevel"/>
    <w:tmpl w:val="6ECAB9DA"/>
    <w:lvl w:ilvl="0" w:tplc="874E55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E7282"/>
    <w:multiLevelType w:val="hybridMultilevel"/>
    <w:tmpl w:val="52E221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45845"/>
    <w:multiLevelType w:val="hybridMultilevel"/>
    <w:tmpl w:val="D26ABDCC"/>
    <w:lvl w:ilvl="0" w:tplc="EEAE09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9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0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4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2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4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5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6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8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7E69FA"/>
    <w:multiLevelType w:val="hybridMultilevel"/>
    <w:tmpl w:val="E93C3F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37"/>
  </w:num>
  <w:num w:numId="4">
    <w:abstractNumId w:val="18"/>
  </w:num>
  <w:num w:numId="5">
    <w:abstractNumId w:val="2"/>
  </w:num>
  <w:num w:numId="6">
    <w:abstractNumId w:val="20"/>
  </w:num>
  <w:num w:numId="7">
    <w:abstractNumId w:val="23"/>
  </w:num>
  <w:num w:numId="8">
    <w:abstractNumId w:val="31"/>
  </w:num>
  <w:num w:numId="9">
    <w:abstractNumId w:val="7"/>
  </w:num>
  <w:num w:numId="10">
    <w:abstractNumId w:val="33"/>
  </w:num>
  <w:num w:numId="11">
    <w:abstractNumId w:val="35"/>
  </w:num>
  <w:num w:numId="12">
    <w:abstractNumId w:val="34"/>
  </w:num>
  <w:num w:numId="13">
    <w:abstractNumId w:val="14"/>
  </w:num>
  <w:num w:numId="14">
    <w:abstractNumId w:val="22"/>
  </w:num>
  <w:num w:numId="15">
    <w:abstractNumId w:val="0"/>
  </w:num>
  <w:num w:numId="1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27"/>
  </w:num>
  <w:num w:numId="24">
    <w:abstractNumId w:val="28"/>
  </w:num>
  <w:num w:numId="25">
    <w:abstractNumId w:val="38"/>
  </w:num>
  <w:num w:numId="26">
    <w:abstractNumId w:val="4"/>
  </w:num>
  <w:num w:numId="27">
    <w:abstractNumId w:val="36"/>
  </w:num>
  <w:num w:numId="28">
    <w:abstractNumId w:val="17"/>
  </w:num>
  <w:num w:numId="29">
    <w:abstractNumId w:val="1"/>
  </w:num>
  <w:num w:numId="30">
    <w:abstractNumId w:val="8"/>
  </w:num>
  <w:num w:numId="31">
    <w:abstractNumId w:val="15"/>
  </w:num>
  <w:num w:numId="32">
    <w:abstractNumId w:val="16"/>
  </w:num>
  <w:num w:numId="33">
    <w:abstractNumId w:val="6"/>
  </w:num>
  <w:num w:numId="34">
    <w:abstractNumId w:val="12"/>
  </w:num>
  <w:num w:numId="35">
    <w:abstractNumId w:val="30"/>
  </w:num>
  <w:num w:numId="36">
    <w:abstractNumId w:val="24"/>
  </w:num>
  <w:num w:numId="37">
    <w:abstractNumId w:val="29"/>
  </w:num>
  <w:num w:numId="38">
    <w:abstractNumId w:val="10"/>
  </w:num>
  <w:num w:numId="39">
    <w:abstractNumId w:val="25"/>
  </w:num>
  <w:num w:numId="40">
    <w:abstractNumId w:val="21"/>
  </w:num>
  <w:num w:numId="41">
    <w:abstractNumId w:val="9"/>
  </w:num>
  <w:num w:numId="4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</w:num>
  <w:num w:numId="44">
    <w:abstractNumId w:val="39"/>
  </w:num>
  <w:num w:numId="45">
    <w:abstractNumId w:val="3"/>
  </w:num>
  <w:num w:numId="46">
    <w:abstractNumId w:val="1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13517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AE68AF"/>
    <w:rsid w:val="00007036"/>
    <w:rsid w:val="00023BA1"/>
    <w:rsid w:val="00025B3E"/>
    <w:rsid w:val="00033B36"/>
    <w:rsid w:val="000365A7"/>
    <w:rsid w:val="00065211"/>
    <w:rsid w:val="000D201E"/>
    <w:rsid w:val="000D357E"/>
    <w:rsid w:val="000E50DE"/>
    <w:rsid w:val="000E7B76"/>
    <w:rsid w:val="000F0E5C"/>
    <w:rsid w:val="000F4001"/>
    <w:rsid w:val="000F6489"/>
    <w:rsid w:val="001047AB"/>
    <w:rsid w:val="00123305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A0857"/>
    <w:rsid w:val="001E0275"/>
    <w:rsid w:val="001E0B92"/>
    <w:rsid w:val="001E450E"/>
    <w:rsid w:val="001F121A"/>
    <w:rsid w:val="001F3988"/>
    <w:rsid w:val="002001F0"/>
    <w:rsid w:val="00202E2E"/>
    <w:rsid w:val="00202FC2"/>
    <w:rsid w:val="002170D3"/>
    <w:rsid w:val="00222385"/>
    <w:rsid w:val="00232937"/>
    <w:rsid w:val="00242870"/>
    <w:rsid w:val="002447E6"/>
    <w:rsid w:val="002466B8"/>
    <w:rsid w:val="00253A6D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85DBA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403A08"/>
    <w:rsid w:val="00410CFC"/>
    <w:rsid w:val="00414F30"/>
    <w:rsid w:val="004151E3"/>
    <w:rsid w:val="00420F8B"/>
    <w:rsid w:val="00421934"/>
    <w:rsid w:val="00424D55"/>
    <w:rsid w:val="0043168B"/>
    <w:rsid w:val="004518B0"/>
    <w:rsid w:val="00452C68"/>
    <w:rsid w:val="00466709"/>
    <w:rsid w:val="0047073A"/>
    <w:rsid w:val="00471EEA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79EE"/>
    <w:rsid w:val="0058662F"/>
    <w:rsid w:val="00593059"/>
    <w:rsid w:val="005A41F6"/>
    <w:rsid w:val="005C4A65"/>
    <w:rsid w:val="005D68A9"/>
    <w:rsid w:val="005E3E0C"/>
    <w:rsid w:val="005F08D8"/>
    <w:rsid w:val="00626259"/>
    <w:rsid w:val="006317F5"/>
    <w:rsid w:val="00635EB3"/>
    <w:rsid w:val="00663599"/>
    <w:rsid w:val="00675E03"/>
    <w:rsid w:val="00677935"/>
    <w:rsid w:val="00683E87"/>
    <w:rsid w:val="00685113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2146A"/>
    <w:rsid w:val="00725E1C"/>
    <w:rsid w:val="00756861"/>
    <w:rsid w:val="0076088F"/>
    <w:rsid w:val="007709B3"/>
    <w:rsid w:val="00790DDF"/>
    <w:rsid w:val="0079112C"/>
    <w:rsid w:val="007A6DFB"/>
    <w:rsid w:val="007C1AC5"/>
    <w:rsid w:val="007D3392"/>
    <w:rsid w:val="007D7D77"/>
    <w:rsid w:val="007F425C"/>
    <w:rsid w:val="00806940"/>
    <w:rsid w:val="00806D6D"/>
    <w:rsid w:val="008243C2"/>
    <w:rsid w:val="008318A3"/>
    <w:rsid w:val="00833442"/>
    <w:rsid w:val="00833702"/>
    <w:rsid w:val="00835A16"/>
    <w:rsid w:val="00840A4D"/>
    <w:rsid w:val="00861029"/>
    <w:rsid w:val="00864CF5"/>
    <w:rsid w:val="00866B63"/>
    <w:rsid w:val="00871199"/>
    <w:rsid w:val="00873E7E"/>
    <w:rsid w:val="00897E04"/>
    <w:rsid w:val="008C1C75"/>
    <w:rsid w:val="008C7B95"/>
    <w:rsid w:val="008D4FFF"/>
    <w:rsid w:val="008F016E"/>
    <w:rsid w:val="00915A4E"/>
    <w:rsid w:val="00921655"/>
    <w:rsid w:val="009368D5"/>
    <w:rsid w:val="009452EC"/>
    <w:rsid w:val="00952854"/>
    <w:rsid w:val="0095308B"/>
    <w:rsid w:val="00960E7C"/>
    <w:rsid w:val="00960F50"/>
    <w:rsid w:val="00961B29"/>
    <w:rsid w:val="00981FB4"/>
    <w:rsid w:val="009942C0"/>
    <w:rsid w:val="009A7CDA"/>
    <w:rsid w:val="009B0C68"/>
    <w:rsid w:val="009B3063"/>
    <w:rsid w:val="009C0041"/>
    <w:rsid w:val="009D685E"/>
    <w:rsid w:val="009E04BA"/>
    <w:rsid w:val="009E6BB1"/>
    <w:rsid w:val="009F52EC"/>
    <w:rsid w:val="00A007B9"/>
    <w:rsid w:val="00A01497"/>
    <w:rsid w:val="00A263A5"/>
    <w:rsid w:val="00A274D4"/>
    <w:rsid w:val="00A428B0"/>
    <w:rsid w:val="00A46363"/>
    <w:rsid w:val="00A50C1A"/>
    <w:rsid w:val="00A52466"/>
    <w:rsid w:val="00A925B4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31124"/>
    <w:rsid w:val="00B3176D"/>
    <w:rsid w:val="00B45B68"/>
    <w:rsid w:val="00B656CF"/>
    <w:rsid w:val="00B7435D"/>
    <w:rsid w:val="00B74D99"/>
    <w:rsid w:val="00B80360"/>
    <w:rsid w:val="00B90A46"/>
    <w:rsid w:val="00B91709"/>
    <w:rsid w:val="00BB6B59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5838"/>
    <w:rsid w:val="00C71602"/>
    <w:rsid w:val="00C728B7"/>
    <w:rsid w:val="00C814D8"/>
    <w:rsid w:val="00C858E8"/>
    <w:rsid w:val="00CA094C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24A1"/>
    <w:rsid w:val="00D03EBD"/>
    <w:rsid w:val="00D104F5"/>
    <w:rsid w:val="00D22424"/>
    <w:rsid w:val="00D42695"/>
    <w:rsid w:val="00D438B4"/>
    <w:rsid w:val="00D60781"/>
    <w:rsid w:val="00D66278"/>
    <w:rsid w:val="00D67AF9"/>
    <w:rsid w:val="00D801E9"/>
    <w:rsid w:val="00D85BC3"/>
    <w:rsid w:val="00DA0B97"/>
    <w:rsid w:val="00DB0A26"/>
    <w:rsid w:val="00DC1613"/>
    <w:rsid w:val="00DC28E9"/>
    <w:rsid w:val="00DD4213"/>
    <w:rsid w:val="00DD6F27"/>
    <w:rsid w:val="00DE453B"/>
    <w:rsid w:val="00DF6D84"/>
    <w:rsid w:val="00E00322"/>
    <w:rsid w:val="00E07017"/>
    <w:rsid w:val="00E25F01"/>
    <w:rsid w:val="00E57403"/>
    <w:rsid w:val="00E64B30"/>
    <w:rsid w:val="00E67C34"/>
    <w:rsid w:val="00E70870"/>
    <w:rsid w:val="00E72259"/>
    <w:rsid w:val="00E738F2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6989"/>
    <w:rsid w:val="00EF7272"/>
    <w:rsid w:val="00F06AE8"/>
    <w:rsid w:val="00F129B8"/>
    <w:rsid w:val="00F15AC5"/>
    <w:rsid w:val="00F31DC3"/>
    <w:rsid w:val="00F33DCB"/>
    <w:rsid w:val="00F35CD0"/>
    <w:rsid w:val="00F53E29"/>
    <w:rsid w:val="00F54A65"/>
    <w:rsid w:val="00FA4E2F"/>
    <w:rsid w:val="00FB7A82"/>
    <w:rsid w:val="00FC21AE"/>
    <w:rsid w:val="00FC247E"/>
    <w:rsid w:val="00FD4B6E"/>
    <w:rsid w:val="00FE2B19"/>
    <w:rsid w:val="00FE43F3"/>
    <w:rsid w:val="00FF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5170"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  <w:style w:type="table" w:styleId="GradeClara-nfase5">
    <w:name w:val="Light Grid Accent 5"/>
    <w:basedOn w:val="Tabelanormal"/>
    <w:uiPriority w:val="62"/>
    <w:rsid w:val="00DC28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B0A7A-2D74-4359-A7B6-6B2B460ED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software.dot</Template>
  <TotalTime>10</TotalTime>
  <Pages>2</Pages>
  <Words>69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Gustavo</cp:lastModifiedBy>
  <cp:revision>8</cp:revision>
  <dcterms:created xsi:type="dcterms:W3CDTF">2013-09-10T00:01:00Z</dcterms:created>
  <dcterms:modified xsi:type="dcterms:W3CDTF">2013-09-17T01:37:00Z</dcterms:modified>
</cp:coreProperties>
</file>