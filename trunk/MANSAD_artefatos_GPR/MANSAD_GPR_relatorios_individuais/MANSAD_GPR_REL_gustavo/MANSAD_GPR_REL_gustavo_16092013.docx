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E738F2" w:rsidRDefault="00FA4E2F" w:rsidP="00E738F2">
      <w:pPr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/>
      </w:tblPr>
      <w:tblGrid>
        <w:gridCol w:w="3335"/>
        <w:gridCol w:w="3335"/>
        <w:gridCol w:w="3336"/>
        <w:gridCol w:w="3336"/>
      </w:tblGrid>
      <w:tr w:rsidR="00DC28E9" w:rsidRPr="00BB6B59" w:rsidTr="00DC28E9">
        <w:trPr>
          <w:cnfStyle w:val="10000000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3335" w:type="dxa"/>
            <w:vAlign w:val="center"/>
          </w:tcPr>
          <w:p w:rsidR="00DC28E9" w:rsidRPr="00DC28E9" w:rsidRDefault="00BB6B5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Gustavo Martins T. Borges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3336" w:type="dxa"/>
            <w:vAlign w:val="center"/>
          </w:tcPr>
          <w:p w:rsidR="00DC28E9" w:rsidRPr="00DC28E9" w:rsidRDefault="004A2BB7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16</w:t>
            </w:r>
            <w:r w:rsidR="00BB6B59">
              <w:rPr>
                <w:rFonts w:cs="Arial"/>
                <w:b w:val="0"/>
                <w:sz w:val="24"/>
                <w:szCs w:val="28"/>
                <w:lang w:val="pt-BR"/>
              </w:rPr>
              <w:t>/09/2013</w:t>
            </w:r>
          </w:p>
        </w:tc>
      </w:tr>
      <w:tr w:rsidR="00DC28E9" w:rsidRPr="00DC28E9" w:rsidTr="00DC28E9">
        <w:trPr>
          <w:cnfStyle w:val="000000100000"/>
          <w:trHeight w:val="919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3335" w:type="dxa"/>
            <w:vAlign w:val="center"/>
          </w:tcPr>
          <w:p w:rsidR="00BB6B59" w:rsidRDefault="00FE2B19" w:rsidP="000F4001">
            <w:pPr>
              <w:pStyle w:val="PargrafodaLista"/>
              <w:numPr>
                <w:ilvl w:val="0"/>
                <w:numId w:val="46"/>
              </w:numPr>
              <w:cnfStyle w:val="00000010000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Manter o Plano de GCO</w:t>
            </w:r>
          </w:p>
          <w:p w:rsidR="00FE2B19" w:rsidRDefault="00FE2B19" w:rsidP="000F4001">
            <w:pPr>
              <w:pStyle w:val="PargrafodaLista"/>
              <w:numPr>
                <w:ilvl w:val="0"/>
                <w:numId w:val="46"/>
              </w:numPr>
              <w:cnfStyle w:val="00000010000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Nomenclaturas ajustadas</w:t>
            </w:r>
          </w:p>
          <w:p w:rsidR="00FE2B19" w:rsidRPr="000F4001" w:rsidRDefault="00FE2B19" w:rsidP="000F4001">
            <w:pPr>
              <w:pStyle w:val="PargrafodaLista"/>
              <w:numPr>
                <w:ilvl w:val="0"/>
                <w:numId w:val="46"/>
              </w:numPr>
              <w:cnfStyle w:val="00000010000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Layouts padronizados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3336" w:type="dxa"/>
            <w:vAlign w:val="center"/>
          </w:tcPr>
          <w:p w:rsidR="00DC28E9" w:rsidRPr="00DC28E9" w:rsidRDefault="00FE2B1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4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0F4001" w:rsidTr="00DC28E9">
        <w:trPr>
          <w:cnfStyle w:val="00000001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3335" w:type="dxa"/>
            <w:vAlign w:val="center"/>
          </w:tcPr>
          <w:p w:rsidR="00BB6B59" w:rsidRPr="000F4001" w:rsidRDefault="000F4001" w:rsidP="000F4001">
            <w:pPr>
              <w:pStyle w:val="PargrafodaLista"/>
              <w:numPr>
                <w:ilvl w:val="0"/>
                <w:numId w:val="46"/>
              </w:numPr>
              <w:cnfStyle w:val="0000000100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4001">
              <w:rPr>
                <w:rFonts w:ascii="Arial" w:hAnsi="Arial" w:cs="Arial"/>
                <w:sz w:val="24"/>
                <w:szCs w:val="24"/>
                <w:lang w:val="pt-BR"/>
              </w:rPr>
              <w:t>Manter o Plano de Gerência de Configuração</w:t>
            </w:r>
          </w:p>
          <w:p w:rsidR="000F4001" w:rsidRPr="000F4001" w:rsidRDefault="000F4001" w:rsidP="000F4001">
            <w:pPr>
              <w:pStyle w:val="PargrafodaLista"/>
              <w:numPr>
                <w:ilvl w:val="0"/>
                <w:numId w:val="46"/>
              </w:numPr>
              <w:cnfStyle w:val="000000010000"/>
              <w:rPr>
                <w:lang w:val="pt-BR"/>
              </w:rPr>
            </w:pPr>
            <w:r w:rsidRPr="000F4001">
              <w:rPr>
                <w:rFonts w:ascii="Arial" w:hAnsi="Arial" w:cs="Arial"/>
                <w:sz w:val="24"/>
                <w:szCs w:val="24"/>
                <w:lang w:val="pt-BR"/>
              </w:rPr>
              <w:t>Ajustar nomenclaturas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0F4001">
              <w:rPr>
                <w:rFonts w:ascii="Arial" w:hAnsi="Arial" w:cs="Arial"/>
                <w:sz w:val="24"/>
                <w:szCs w:val="24"/>
                <w:lang w:val="pt-BR"/>
              </w:rPr>
              <w:t>dos itens.</w:t>
            </w:r>
          </w:p>
          <w:p w:rsidR="000F4001" w:rsidRPr="00FE2B19" w:rsidRDefault="000F4001" w:rsidP="000F4001">
            <w:pPr>
              <w:pStyle w:val="PargrafodaLista"/>
              <w:numPr>
                <w:ilvl w:val="0"/>
                <w:numId w:val="46"/>
              </w:numPr>
              <w:cnfStyle w:val="000000010000"/>
              <w:rPr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Padronizar layout dos documentos. </w:t>
            </w:r>
          </w:p>
          <w:p w:rsidR="00FE2B19" w:rsidRPr="00BB6B59" w:rsidRDefault="00FE2B19" w:rsidP="000F4001">
            <w:pPr>
              <w:pStyle w:val="PargrafodaLista"/>
              <w:numPr>
                <w:ilvl w:val="0"/>
                <w:numId w:val="46"/>
              </w:numPr>
              <w:cnfStyle w:val="000000010000"/>
              <w:rPr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Criar Lista de Itens de Configuração.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3336" w:type="dxa"/>
            <w:vAlign w:val="center"/>
          </w:tcPr>
          <w:p w:rsidR="00DC28E9" w:rsidRPr="00DC28E9" w:rsidRDefault="00FE2B1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5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0F4001" w:rsidTr="00D0457A">
        <w:trPr>
          <w:cnfStyle w:val="00000010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007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  <w:tr w:rsidR="00DC28E9" w:rsidRPr="000F4001" w:rsidTr="0036478B">
        <w:trPr>
          <w:cnfStyle w:val="00000001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lastRenderedPageBreak/>
              <w:t>Dúvidas/Sugestões</w:t>
            </w:r>
          </w:p>
        </w:tc>
        <w:tc>
          <w:tcPr>
            <w:tcW w:w="10007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default" r:id="rId8"/>
      <w:footerReference w:type="default" r:id="rId9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C9D" w:rsidRDefault="00033C9D" w:rsidP="00FA4E2F">
      <w:pPr>
        <w:spacing w:line="240" w:lineRule="auto"/>
      </w:pPr>
      <w:r>
        <w:separator/>
      </w:r>
    </w:p>
  </w:endnote>
  <w:endnote w:type="continuationSeparator" w:id="0">
    <w:p w:rsidR="00033C9D" w:rsidRDefault="00033C9D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2779CD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C21356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C21356">
            <w:rPr>
              <w:rStyle w:val="Nmerodepgina"/>
              <w:lang w:val="pt-BR"/>
            </w:rPr>
            <w:fldChar w:fldCharType="separate"/>
          </w:r>
          <w:r w:rsidR="004A2BB7">
            <w:rPr>
              <w:rStyle w:val="Nmerodepgina"/>
              <w:noProof/>
              <w:lang w:val="pt-BR"/>
            </w:rPr>
            <w:t>1</w:t>
          </w:r>
          <w:r w:rsidR="00C21356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C9D" w:rsidRDefault="00033C9D" w:rsidP="00FA4E2F">
      <w:pPr>
        <w:spacing w:line="240" w:lineRule="auto"/>
      </w:pPr>
      <w:r>
        <w:separator/>
      </w:r>
    </w:p>
  </w:footnote>
  <w:footnote w:type="continuationSeparator" w:id="0">
    <w:p w:rsidR="00033C9D" w:rsidRDefault="00033C9D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="004518B0">
            <w:rPr>
              <w:rFonts w:ascii="Arial" w:hAnsi="Arial" w:cs="Arial"/>
            </w:rPr>
            <w:t xml:space="preserve"> </w:t>
          </w:r>
          <w:r w:rsidR="002779CD">
            <w:rPr>
              <w:rFonts w:ascii="Arial" w:hAnsi="Arial" w:cs="Arial"/>
              <w:lang w:val="pt-BR"/>
            </w:rPr>
            <w:t>16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864CF5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4518B0" w:rsidRDefault="00840A4D" w:rsidP="002779CD">
          <w:pPr>
            <w:rPr>
              <w:rFonts w:ascii="Arial" w:hAnsi="Arial" w:cs="Arial"/>
              <w:u w:val="single"/>
              <w:lang w:val="pt-BR"/>
            </w:rPr>
          </w:pPr>
          <w:r w:rsidRPr="00840A4D">
            <w:rPr>
              <w:rFonts w:ascii="Arial" w:hAnsi="Arial" w:cs="Arial"/>
              <w:lang w:val="pt-BR"/>
            </w:rPr>
            <w:t>MANSAD_GPR_REL_gustavo_</w:t>
          </w:r>
          <w:r w:rsidR="002779CD" w:rsidRPr="004A2BB7">
            <w:rPr>
              <w:rFonts w:ascii="Arial" w:hAnsi="Arial" w:cs="Arial"/>
              <w:lang w:val="pt-BR"/>
            </w:rPr>
            <w:t>16</w:t>
          </w:r>
          <w:r w:rsidRPr="004A2BB7">
            <w:rPr>
              <w:rFonts w:ascii="Arial" w:hAnsi="Arial" w:cs="Arial"/>
              <w:lang w:val="pt-BR"/>
            </w:rPr>
            <w:t>092013</w:t>
          </w:r>
        </w:p>
      </w:tc>
    </w:tr>
  </w:tbl>
  <w:p w:rsidR="00DC28E9" w:rsidRPr="00DC28E9" w:rsidRDefault="00DC28E9">
    <w:pPr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6AD556B"/>
    <w:multiLevelType w:val="hybridMultilevel"/>
    <w:tmpl w:val="6248EC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44580"/>
    <w:multiLevelType w:val="hybridMultilevel"/>
    <w:tmpl w:val="6ECAB9DA"/>
    <w:lvl w:ilvl="0" w:tplc="874E55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45845"/>
    <w:multiLevelType w:val="hybridMultilevel"/>
    <w:tmpl w:val="D26ABDCC"/>
    <w:lvl w:ilvl="0" w:tplc="EEAE09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0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4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7E69FA"/>
    <w:multiLevelType w:val="hybridMultilevel"/>
    <w:tmpl w:val="E93C3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37"/>
  </w:num>
  <w:num w:numId="4">
    <w:abstractNumId w:val="18"/>
  </w:num>
  <w:num w:numId="5">
    <w:abstractNumId w:val="2"/>
  </w:num>
  <w:num w:numId="6">
    <w:abstractNumId w:val="20"/>
  </w:num>
  <w:num w:numId="7">
    <w:abstractNumId w:val="23"/>
  </w:num>
  <w:num w:numId="8">
    <w:abstractNumId w:val="31"/>
  </w:num>
  <w:num w:numId="9">
    <w:abstractNumId w:val="7"/>
  </w:num>
  <w:num w:numId="10">
    <w:abstractNumId w:val="33"/>
  </w:num>
  <w:num w:numId="11">
    <w:abstractNumId w:val="35"/>
  </w:num>
  <w:num w:numId="12">
    <w:abstractNumId w:val="34"/>
  </w:num>
  <w:num w:numId="13">
    <w:abstractNumId w:val="14"/>
  </w:num>
  <w:num w:numId="14">
    <w:abstractNumId w:val="22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7"/>
  </w:num>
  <w:num w:numId="24">
    <w:abstractNumId w:val="28"/>
  </w:num>
  <w:num w:numId="25">
    <w:abstractNumId w:val="38"/>
  </w:num>
  <w:num w:numId="26">
    <w:abstractNumId w:val="4"/>
  </w:num>
  <w:num w:numId="27">
    <w:abstractNumId w:val="36"/>
  </w:num>
  <w:num w:numId="28">
    <w:abstractNumId w:val="17"/>
  </w:num>
  <w:num w:numId="29">
    <w:abstractNumId w:val="1"/>
  </w:num>
  <w:num w:numId="30">
    <w:abstractNumId w:val="8"/>
  </w:num>
  <w:num w:numId="31">
    <w:abstractNumId w:val="15"/>
  </w:num>
  <w:num w:numId="32">
    <w:abstractNumId w:val="16"/>
  </w:num>
  <w:num w:numId="33">
    <w:abstractNumId w:val="6"/>
  </w:num>
  <w:num w:numId="34">
    <w:abstractNumId w:val="12"/>
  </w:num>
  <w:num w:numId="35">
    <w:abstractNumId w:val="30"/>
  </w:num>
  <w:num w:numId="36">
    <w:abstractNumId w:val="24"/>
  </w:num>
  <w:num w:numId="37">
    <w:abstractNumId w:val="29"/>
  </w:num>
  <w:num w:numId="38">
    <w:abstractNumId w:val="10"/>
  </w:num>
  <w:num w:numId="39">
    <w:abstractNumId w:val="25"/>
  </w:num>
  <w:num w:numId="40">
    <w:abstractNumId w:val="21"/>
  </w:num>
  <w:num w:numId="41">
    <w:abstractNumId w:val="9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39"/>
  </w:num>
  <w:num w:numId="45">
    <w:abstractNumId w:val="3"/>
  </w:num>
  <w:num w:numId="46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14131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E68AF"/>
    <w:rsid w:val="00007036"/>
    <w:rsid w:val="00023BA1"/>
    <w:rsid w:val="00025B3E"/>
    <w:rsid w:val="00033B36"/>
    <w:rsid w:val="00033C9D"/>
    <w:rsid w:val="000365A7"/>
    <w:rsid w:val="00065211"/>
    <w:rsid w:val="000D201E"/>
    <w:rsid w:val="000D357E"/>
    <w:rsid w:val="000E50DE"/>
    <w:rsid w:val="000E7B76"/>
    <w:rsid w:val="000F0E5C"/>
    <w:rsid w:val="000F4001"/>
    <w:rsid w:val="000F6489"/>
    <w:rsid w:val="001047AB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E2E"/>
    <w:rsid w:val="00202FC2"/>
    <w:rsid w:val="002170D3"/>
    <w:rsid w:val="00222385"/>
    <w:rsid w:val="00232937"/>
    <w:rsid w:val="00242870"/>
    <w:rsid w:val="002447E6"/>
    <w:rsid w:val="002466B8"/>
    <w:rsid w:val="00253A6D"/>
    <w:rsid w:val="002779C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85DBA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18B0"/>
    <w:rsid w:val="00452C68"/>
    <w:rsid w:val="00466709"/>
    <w:rsid w:val="0047073A"/>
    <w:rsid w:val="00471EEA"/>
    <w:rsid w:val="004A2BB7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40A4D"/>
    <w:rsid w:val="00861029"/>
    <w:rsid w:val="00864CF5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25B4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803A0"/>
    <w:rsid w:val="00B90A46"/>
    <w:rsid w:val="00B91709"/>
    <w:rsid w:val="00BB6B59"/>
    <w:rsid w:val="00BD5381"/>
    <w:rsid w:val="00BD72D2"/>
    <w:rsid w:val="00BD7F76"/>
    <w:rsid w:val="00BE2B22"/>
    <w:rsid w:val="00BE5FBF"/>
    <w:rsid w:val="00C04E08"/>
    <w:rsid w:val="00C068D6"/>
    <w:rsid w:val="00C13034"/>
    <w:rsid w:val="00C21356"/>
    <w:rsid w:val="00C40421"/>
    <w:rsid w:val="00C44EC9"/>
    <w:rsid w:val="00C468FB"/>
    <w:rsid w:val="00C53A68"/>
    <w:rsid w:val="00C54B80"/>
    <w:rsid w:val="00C65838"/>
    <w:rsid w:val="00C71602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24A1"/>
    <w:rsid w:val="00D03EBD"/>
    <w:rsid w:val="00D104F5"/>
    <w:rsid w:val="00D22424"/>
    <w:rsid w:val="00D42695"/>
    <w:rsid w:val="00D438B4"/>
    <w:rsid w:val="00D50134"/>
    <w:rsid w:val="00D60781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D6F27"/>
    <w:rsid w:val="00DE453B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38F2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922B9"/>
    <w:rsid w:val="00FA4E2F"/>
    <w:rsid w:val="00FB7A82"/>
    <w:rsid w:val="00FC21AE"/>
    <w:rsid w:val="00FC247E"/>
    <w:rsid w:val="00FD4B6E"/>
    <w:rsid w:val="00FE2B19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1314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96DFC-9D71-40A7-827F-4C2E2E15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software.dot</Template>
  <TotalTime>0</TotalTime>
  <Pages>2</Pages>
  <Words>69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Gustavo</cp:lastModifiedBy>
  <cp:revision>4</cp:revision>
  <dcterms:created xsi:type="dcterms:W3CDTF">2013-09-17T01:38:00Z</dcterms:created>
  <dcterms:modified xsi:type="dcterms:W3CDTF">2013-09-17T01:40:00Z</dcterms:modified>
</cp:coreProperties>
</file>