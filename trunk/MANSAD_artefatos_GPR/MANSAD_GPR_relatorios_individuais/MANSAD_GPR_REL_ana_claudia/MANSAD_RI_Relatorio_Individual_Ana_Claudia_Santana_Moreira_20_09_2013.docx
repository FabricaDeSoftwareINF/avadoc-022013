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E2F" w:rsidRPr="009C0041" w:rsidRDefault="00FA4E2F" w:rsidP="00822E18">
      <w:pPr>
        <w:pStyle w:val="Subttulo"/>
      </w:pPr>
    </w:p>
    <w:tbl>
      <w:tblPr>
        <w:tblStyle w:val="GradeClara-nfase5"/>
        <w:tblpPr w:leftFromText="141" w:rightFromText="141" w:vertAnchor="page" w:tblpY="5041"/>
        <w:tblW w:w="13342" w:type="dxa"/>
        <w:tblLook w:val="04A0" w:firstRow="1" w:lastRow="0" w:firstColumn="1" w:lastColumn="0" w:noHBand="0" w:noVBand="1"/>
      </w:tblPr>
      <w:tblGrid>
        <w:gridCol w:w="3335"/>
        <w:gridCol w:w="3335"/>
        <w:gridCol w:w="3336"/>
        <w:gridCol w:w="3336"/>
      </w:tblGrid>
      <w:tr w:rsidR="00DC28E9" w:rsidRPr="00DC28E9" w:rsidTr="00DC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3335" w:type="dxa"/>
            <w:vAlign w:val="center"/>
          </w:tcPr>
          <w:p w:rsidR="00DC28E9" w:rsidRPr="00DC28E9" w:rsidRDefault="00755DFE" w:rsidP="00DC28E9">
            <w:pPr>
              <w:pStyle w:val="Ttu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>
              <w:rPr>
                <w:rFonts w:cs="Arial"/>
                <w:sz w:val="24"/>
                <w:szCs w:val="28"/>
                <w:lang w:val="pt-BR"/>
              </w:rPr>
              <w:t>Ana Cláudia Santana Moreira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3336" w:type="dxa"/>
            <w:vAlign w:val="center"/>
          </w:tcPr>
          <w:p w:rsidR="00DC28E9" w:rsidRPr="00DC28E9" w:rsidRDefault="00755DFE" w:rsidP="00DC28E9">
            <w:pPr>
              <w:pStyle w:val="Ttul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8"/>
                <w:lang w:val="pt-BR"/>
              </w:rPr>
            </w:pPr>
            <w:r>
              <w:rPr>
                <w:rFonts w:cs="Arial"/>
                <w:sz w:val="24"/>
                <w:szCs w:val="28"/>
                <w:lang w:val="pt-BR"/>
              </w:rPr>
              <w:t>20/09/2013</w:t>
            </w:r>
          </w:p>
        </w:tc>
      </w:tr>
      <w:tr w:rsidR="00DC28E9" w:rsidRPr="00DC28E9" w:rsidTr="00DC2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3335" w:type="dxa"/>
            <w:vAlign w:val="center"/>
          </w:tcPr>
          <w:p w:rsidR="00755DFE" w:rsidRDefault="00755DFE" w:rsidP="00755DFE">
            <w:pPr>
              <w:pStyle w:val="Ttulo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Preenchimento da Planilha de avaliação MPS.BR.</w:t>
            </w:r>
          </w:p>
          <w:p w:rsidR="00974068" w:rsidRPr="00974068" w:rsidRDefault="00974068" w:rsidP="00974068">
            <w:pPr>
              <w:pStyle w:val="Pargrafoda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Conversa com a Gerência do projeto sobre atividades ainda não concluídas e reuniões informais com membros do projeto sobre artefatos para preenchimento da planilha de avaliação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DC28E9">
            <w:pPr>
              <w:pStyle w:val="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3336" w:type="dxa"/>
            <w:vAlign w:val="center"/>
          </w:tcPr>
          <w:p w:rsidR="00DC28E9" w:rsidRPr="00DC28E9" w:rsidRDefault="00974068" w:rsidP="00DC28E9">
            <w:pPr>
              <w:pStyle w:val="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 xml:space="preserve">10 </w:t>
            </w:r>
            <w:r w:rsidR="00755DFE">
              <w:rPr>
                <w:rFonts w:cs="Arial"/>
                <w:b w:val="0"/>
                <w:sz w:val="24"/>
                <w:szCs w:val="28"/>
                <w:lang w:val="pt-BR"/>
              </w:rPr>
              <w:t>horas.</w:t>
            </w:r>
          </w:p>
        </w:tc>
      </w:tr>
      <w:tr w:rsidR="00DC28E9" w:rsidRPr="00DC28E9" w:rsidTr="00DC2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3335" w:type="dxa"/>
            <w:vAlign w:val="center"/>
          </w:tcPr>
          <w:p w:rsidR="00DC28E9" w:rsidRPr="00DC28E9" w:rsidRDefault="00755DFE" w:rsidP="00755DFE">
            <w:pPr>
              <w:pStyle w:val="Ttulo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----</w:t>
            </w:r>
          </w:p>
        </w:tc>
        <w:tc>
          <w:tcPr>
            <w:tcW w:w="3336" w:type="dxa"/>
            <w:vAlign w:val="center"/>
          </w:tcPr>
          <w:p w:rsidR="00DC28E9" w:rsidRPr="00DC28E9" w:rsidRDefault="00DC28E9" w:rsidP="00755DFE">
            <w:pPr>
              <w:pStyle w:val="Ttul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w="3336" w:type="dxa"/>
            <w:vAlign w:val="center"/>
          </w:tcPr>
          <w:p w:rsidR="00DC28E9" w:rsidRPr="00DC28E9" w:rsidRDefault="00755DFE" w:rsidP="00755DFE">
            <w:pPr>
              <w:pStyle w:val="Ttul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----</w:t>
            </w:r>
          </w:p>
        </w:tc>
      </w:tr>
      <w:tr w:rsidR="00DC28E9" w:rsidRPr="00DC28E9" w:rsidTr="00D0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lastRenderedPageBreak/>
              <w:t>Impedimentos</w:t>
            </w:r>
          </w:p>
        </w:tc>
        <w:tc>
          <w:tcPr>
            <w:tcW w:w="10007" w:type="dxa"/>
            <w:gridSpan w:val="3"/>
            <w:vAlign w:val="center"/>
          </w:tcPr>
          <w:p w:rsidR="00DC28E9" w:rsidRDefault="00974068" w:rsidP="00974068">
            <w:pPr>
              <w:pStyle w:val="Ttul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-- Demora na entrega de artefatos necessários no preenchimento da planilha de avaliação MPS.BR.</w:t>
            </w:r>
          </w:p>
          <w:p w:rsidR="00974068" w:rsidRPr="00974068" w:rsidRDefault="00974068" w:rsidP="0097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-- Retrabalho por utilização do modelo errado de planilha.</w:t>
            </w:r>
            <w:bookmarkStart w:id="0" w:name="_GoBack"/>
            <w:bookmarkEnd w:id="0"/>
          </w:p>
        </w:tc>
      </w:tr>
      <w:tr w:rsidR="00DC28E9" w:rsidRPr="00DC28E9" w:rsidTr="003647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w="10007" w:type="dxa"/>
            <w:gridSpan w:val="3"/>
            <w:vAlign w:val="center"/>
          </w:tcPr>
          <w:p w:rsidR="00DC28E9" w:rsidRPr="00DC28E9" w:rsidRDefault="00755DFE" w:rsidP="00DC28E9">
            <w:pPr>
              <w:pStyle w:val="Ttul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----</w:t>
            </w:r>
          </w:p>
        </w:tc>
      </w:tr>
    </w:tbl>
    <w:p w:rsidR="00F129B8" w:rsidRPr="009C0041" w:rsidRDefault="00DC28E9" w:rsidP="00E70870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>Relatório de Acompanhamento individual</w:t>
      </w:r>
    </w:p>
    <w:sectPr w:rsidR="00F129B8" w:rsidRPr="009C0041" w:rsidSect="00DC28E9">
      <w:headerReference w:type="default" r:id="rId8"/>
      <w:footerReference w:type="default" r:id="rId9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514" w:rsidRDefault="00A06514" w:rsidP="00FA4E2F">
      <w:pPr>
        <w:spacing w:line="240" w:lineRule="auto"/>
      </w:pPr>
      <w:r>
        <w:separator/>
      </w:r>
    </w:p>
  </w:endnote>
  <w:endnote w:type="continuationSeparator" w:id="0">
    <w:p w:rsidR="00A06514" w:rsidRDefault="00A06514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r w:rsidR="00774533">
            <w:fldChar w:fldCharType="begin"/>
          </w:r>
          <w:r w:rsidR="00774533">
            <w:instrText xml:space="preserve"> DATE \@ "yyyy" </w:instrText>
          </w:r>
          <w:r w:rsidR="00774533">
            <w:fldChar w:fldCharType="separate"/>
          </w:r>
          <w:r w:rsidR="00974068">
            <w:rPr>
              <w:noProof/>
            </w:rPr>
            <w:t>2013</w:t>
          </w:r>
          <w:r w:rsidR="0077453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8D4FFF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8D4FFF">
            <w:rPr>
              <w:rStyle w:val="Nmerodepgina"/>
              <w:lang w:val="pt-BR"/>
            </w:rPr>
            <w:fldChar w:fldCharType="separate"/>
          </w:r>
          <w:r w:rsidR="00974068">
            <w:rPr>
              <w:rStyle w:val="Nmerodepgina"/>
              <w:noProof/>
              <w:lang w:val="pt-BR"/>
            </w:rPr>
            <w:t>1</w:t>
          </w:r>
          <w:r w:rsidR="008D4FFF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514" w:rsidRDefault="00A06514" w:rsidP="00FA4E2F">
      <w:pPr>
        <w:spacing w:line="240" w:lineRule="auto"/>
      </w:pPr>
      <w:r>
        <w:separator/>
      </w:r>
    </w:p>
  </w:footnote>
  <w:footnote w:type="continuationSeparator" w:id="0">
    <w:p w:rsidR="00A06514" w:rsidRDefault="00A06514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4A6" w:rsidRDefault="00DC28E9" w:rsidP="00DC28E9">
    <w:pPr>
      <w:pStyle w:val="Cabealho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Cabealho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Cabealho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  <w:proofErr w:type="spellEnd"/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Pr="00A50C1A">
            <w:rPr>
              <w:rFonts w:ascii="Arial" w:hAnsi="Arial" w:cs="Arial"/>
            </w:rPr>
            <w:t xml:space="preserve">  </w:t>
          </w:r>
          <w:r w:rsidR="00755DFE">
            <w:rPr>
              <w:rFonts w:ascii="Arial" w:hAnsi="Arial" w:cs="Arial"/>
              <w:lang w:val="pt-BR"/>
            </w:rPr>
            <w:t>20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8748AF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755DFE">
          <w:pPr>
            <w:rPr>
              <w:rFonts w:ascii="Arial" w:hAnsi="Arial" w:cs="Arial"/>
              <w:lang w:val="pt-BR"/>
            </w:rPr>
          </w:pPr>
          <w:proofErr w:type="spellStart"/>
          <w:r>
            <w:rPr>
              <w:rFonts w:ascii="Arial" w:hAnsi="Arial" w:cs="Arial"/>
              <w:lang w:val="pt-BR"/>
            </w:rPr>
            <w:t>MANSAD_GPR_Relatorio_Individual_</w:t>
          </w:r>
          <w:r w:rsidR="00755DFE">
            <w:rPr>
              <w:rFonts w:ascii="Arial" w:hAnsi="Arial" w:cs="Arial"/>
              <w:lang w:val="pt-BR"/>
            </w:rPr>
            <w:t>Ana_Claudia_Santana_Moreira</w:t>
          </w:r>
          <w:proofErr w:type="spellEnd"/>
        </w:p>
      </w:tc>
    </w:tr>
  </w:tbl>
  <w:p w:rsidR="00DC28E9" w:rsidRPr="00DC28E9" w:rsidRDefault="00DC28E9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580"/>
    <w:multiLevelType w:val="hybridMultilevel"/>
    <w:tmpl w:val="A3683C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7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8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2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0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2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3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6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35"/>
  </w:num>
  <w:num w:numId="4">
    <w:abstractNumId w:val="16"/>
  </w:num>
  <w:num w:numId="5">
    <w:abstractNumId w:val="2"/>
  </w:num>
  <w:num w:numId="6">
    <w:abstractNumId w:val="18"/>
  </w:num>
  <w:num w:numId="7">
    <w:abstractNumId w:val="21"/>
  </w:num>
  <w:num w:numId="8">
    <w:abstractNumId w:val="29"/>
  </w:num>
  <w:num w:numId="9">
    <w:abstractNumId w:val="6"/>
  </w:num>
  <w:num w:numId="10">
    <w:abstractNumId w:val="31"/>
  </w:num>
  <w:num w:numId="11">
    <w:abstractNumId w:val="33"/>
  </w:num>
  <w:num w:numId="12">
    <w:abstractNumId w:val="32"/>
  </w:num>
  <w:num w:numId="13">
    <w:abstractNumId w:val="12"/>
  </w:num>
  <w:num w:numId="14">
    <w:abstractNumId w:val="20"/>
  </w:num>
  <w:num w:numId="15">
    <w:abstractNumId w:val="0"/>
  </w:num>
  <w:num w:numId="1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25"/>
  </w:num>
  <w:num w:numId="24">
    <w:abstractNumId w:val="26"/>
  </w:num>
  <w:num w:numId="25">
    <w:abstractNumId w:val="36"/>
  </w:num>
  <w:num w:numId="26">
    <w:abstractNumId w:val="3"/>
  </w:num>
  <w:num w:numId="27">
    <w:abstractNumId w:val="34"/>
  </w:num>
  <w:num w:numId="28">
    <w:abstractNumId w:val="15"/>
  </w:num>
  <w:num w:numId="29">
    <w:abstractNumId w:val="1"/>
  </w:num>
  <w:num w:numId="30">
    <w:abstractNumId w:val="7"/>
  </w:num>
  <w:num w:numId="31">
    <w:abstractNumId w:val="13"/>
  </w:num>
  <w:num w:numId="32">
    <w:abstractNumId w:val="14"/>
  </w:num>
  <w:num w:numId="33">
    <w:abstractNumId w:val="5"/>
  </w:num>
  <w:num w:numId="34">
    <w:abstractNumId w:val="11"/>
  </w:num>
  <w:num w:numId="35">
    <w:abstractNumId w:val="28"/>
  </w:num>
  <w:num w:numId="36">
    <w:abstractNumId w:val="22"/>
  </w:num>
  <w:num w:numId="37">
    <w:abstractNumId w:val="27"/>
  </w:num>
  <w:num w:numId="38">
    <w:abstractNumId w:val="9"/>
  </w:num>
  <w:num w:numId="39">
    <w:abstractNumId w:val="23"/>
  </w:num>
  <w:num w:numId="40">
    <w:abstractNumId w:val="19"/>
  </w:num>
  <w:num w:numId="41">
    <w:abstractNumId w:val="8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275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5DFE"/>
    <w:rsid w:val="00756861"/>
    <w:rsid w:val="0076088F"/>
    <w:rsid w:val="007709B3"/>
    <w:rsid w:val="0077453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2E18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D4FFF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74068"/>
    <w:rsid w:val="00981FB4"/>
    <w:rsid w:val="009942C0"/>
    <w:rsid w:val="009A7CDA"/>
    <w:rsid w:val="009B0C68"/>
    <w:rsid w:val="009B3063"/>
    <w:rsid w:val="009C0041"/>
    <w:rsid w:val="009D4C37"/>
    <w:rsid w:val="009D685E"/>
    <w:rsid w:val="009E04BA"/>
    <w:rsid w:val="009E6BB1"/>
    <w:rsid w:val="009F52EC"/>
    <w:rsid w:val="00A007B9"/>
    <w:rsid w:val="00A01497"/>
    <w:rsid w:val="00A06514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C7491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E453B"/>
    <w:rsid w:val="00DF6D84"/>
    <w:rsid w:val="00E00322"/>
    <w:rsid w:val="00E07017"/>
    <w:rsid w:val="00E22A7E"/>
    <w:rsid w:val="00E25F01"/>
    <w:rsid w:val="00E57403"/>
    <w:rsid w:val="00E64B30"/>
    <w:rsid w:val="00E67C34"/>
    <w:rsid w:val="00E70870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3871BD4-5376-4C1C-9DB9-DFE7AF84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99F0E-84F3-42E8-8C9C-8EFA83E0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8</TotalTime>
  <Pages>2</Pages>
  <Words>96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Ana Cláudia</cp:lastModifiedBy>
  <cp:revision>7</cp:revision>
  <cp:lastPrinted>2013-09-20T18:31:00Z</cp:lastPrinted>
  <dcterms:created xsi:type="dcterms:W3CDTF">2013-09-20T18:48:00Z</dcterms:created>
  <dcterms:modified xsi:type="dcterms:W3CDTF">2013-09-21T13:23:00Z</dcterms:modified>
</cp:coreProperties>
</file>